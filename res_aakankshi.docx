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FA8" w:rsidRPr="00124CFA" w:rsidRDefault="00EE153B" w:rsidP="00772241">
      <w:pPr>
        <w:pStyle w:val="Heading1"/>
      </w:pPr>
      <w:r>
        <w:t>Aakankshi</w:t>
      </w:r>
    </w:p>
    <w:p w:rsidR="00A14BED" w:rsidRPr="00124CFA" w:rsidRDefault="00A14BED" w:rsidP="00772241">
      <w:pPr>
        <w:pStyle w:val="Heading1"/>
      </w:pPr>
      <w:r w:rsidRPr="00124CFA">
        <w:t>Experience</w:t>
      </w:r>
    </w:p>
    <w:p w:rsidR="00F72195" w:rsidRDefault="00E95025">
      <w:pPr>
        <w:pStyle w:val="BulletedlistNormal"/>
      </w:pPr>
      <w:r>
        <w:t xml:space="preserve">1.4 </w:t>
      </w:r>
      <w:r w:rsidR="00772241">
        <w:t>year</w:t>
      </w:r>
      <w:r>
        <w:t>s</w:t>
      </w:r>
      <w:r w:rsidR="00772241">
        <w:t xml:space="preserve"> ALM Tools and management experience.</w:t>
      </w:r>
    </w:p>
    <w:p w:rsidR="00E949AD" w:rsidRDefault="00E949AD">
      <w:pPr>
        <w:pStyle w:val="BulletedlistNormal"/>
      </w:pPr>
      <w:r>
        <w:t xml:space="preserve">5 months </w:t>
      </w:r>
      <w:r w:rsidR="00557920">
        <w:t xml:space="preserve">DevOps </w:t>
      </w:r>
      <w:r>
        <w:t xml:space="preserve">AWS Services </w:t>
      </w:r>
      <w:r w:rsidR="0080302D">
        <w:t xml:space="preserve">experience. </w:t>
      </w:r>
    </w:p>
    <w:p w:rsidR="00557920" w:rsidRDefault="00557920" w:rsidP="00557920">
      <w:pPr>
        <w:pStyle w:val="BulletedlistNormal"/>
      </w:pPr>
      <w:r>
        <w:t>Experience of Software Development on ALM-DevOps tools.</w:t>
      </w:r>
    </w:p>
    <w:p w:rsidR="00557920" w:rsidRDefault="00557920" w:rsidP="00557920">
      <w:pPr>
        <w:pStyle w:val="BulletedlistNormal"/>
      </w:pPr>
      <w:r>
        <w:t>Good knowledge of build tools and CI server.</w:t>
      </w:r>
    </w:p>
    <w:p w:rsidR="00557920" w:rsidRPr="00A50ED2" w:rsidRDefault="00557920" w:rsidP="00557920">
      <w:pPr>
        <w:pStyle w:val="BulletedlistNormal"/>
      </w:pPr>
      <w:r>
        <w:rPr>
          <w:rFonts w:eastAsiaTheme="minorHAnsi"/>
        </w:rPr>
        <w:t>Experience</w:t>
      </w:r>
      <w:r w:rsidRPr="00636018">
        <w:rPr>
          <w:rFonts w:eastAsiaTheme="minorHAnsi"/>
        </w:rPr>
        <w:t xml:space="preserve"> in </w:t>
      </w:r>
      <w:r>
        <w:rPr>
          <w:rFonts w:eastAsiaTheme="minorHAnsi"/>
        </w:rPr>
        <w:t xml:space="preserve">project tools gap </w:t>
      </w:r>
      <w:r w:rsidRPr="00636018">
        <w:rPr>
          <w:rFonts w:eastAsiaTheme="minorHAnsi"/>
        </w:rPr>
        <w:t>analysis,</w:t>
      </w:r>
      <w:r>
        <w:rPr>
          <w:rFonts w:eastAsiaTheme="minorHAnsi"/>
        </w:rPr>
        <w:t xml:space="preserve"> ALM solution proposal design and ALM implementation on different projects</w:t>
      </w:r>
    </w:p>
    <w:p w:rsidR="00557920" w:rsidRDefault="00557920" w:rsidP="00557920">
      <w:pPr>
        <w:pStyle w:val="BulletedlistNormal"/>
        <w:numPr>
          <w:ilvl w:val="0"/>
          <w:numId w:val="0"/>
        </w:numPr>
        <w:ind w:left="648"/>
      </w:pPr>
    </w:p>
    <w:p w:rsidR="004449E1" w:rsidRPr="00124CFA" w:rsidRDefault="002B328A" w:rsidP="00A50ED2">
      <w:pPr>
        <w:pStyle w:val="Heading1"/>
      </w:pPr>
      <w:r w:rsidRPr="00124CFA">
        <w:t>Skills</w:t>
      </w:r>
    </w:p>
    <w:p w:rsidR="00C9202A" w:rsidRPr="00A50ED2" w:rsidRDefault="00C9202A">
      <w:pPr>
        <w:rPr>
          <w:rStyle w:val="BlueItalicinstructions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250"/>
        <w:gridCol w:w="6570"/>
      </w:tblGrid>
      <w:tr w:rsidR="004449E1" w:rsidRPr="00124CFA" w:rsidTr="00065890">
        <w:trPr>
          <w:trHeight w:hRule="exact" w:val="595"/>
        </w:trPr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:rsidR="00F72195" w:rsidRPr="00A50ED2" w:rsidRDefault="00C9202A" w:rsidP="00A50ED2">
            <w:pPr>
              <w:rPr>
                <w:rStyle w:val="Boldnew"/>
              </w:rPr>
            </w:pPr>
            <w:r w:rsidRPr="00A50ED2">
              <w:rPr>
                <w:rStyle w:val="Boldnew"/>
                <w:rFonts w:eastAsiaTheme="minorHAnsi" w:cstheme="minorBidi"/>
                <w:szCs w:val="22"/>
              </w:rPr>
              <w:t>Operating s</w:t>
            </w:r>
            <w:r w:rsidR="004449E1" w:rsidRPr="00A50ED2">
              <w:rPr>
                <w:rStyle w:val="Boldnew"/>
                <w:rFonts w:eastAsiaTheme="minorHAnsi" w:cstheme="minorBidi"/>
                <w:szCs w:val="22"/>
              </w:rPr>
              <w:t>ystems</w:t>
            </w:r>
          </w:p>
        </w:tc>
        <w:tc>
          <w:tcPr>
            <w:tcW w:w="6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4449E1" w:rsidRPr="00124CFA" w:rsidRDefault="00772241" w:rsidP="00772241">
            <w:pPr>
              <w:pStyle w:val="BodyText"/>
            </w:pPr>
            <w:r>
              <w:t>Windows</w:t>
            </w:r>
            <w:r w:rsidR="00EE153B">
              <w:t>, Linux</w:t>
            </w:r>
          </w:p>
        </w:tc>
      </w:tr>
      <w:tr w:rsidR="004449E1" w:rsidRPr="00124CFA" w:rsidTr="00065890">
        <w:trPr>
          <w:trHeight w:hRule="exact" w:val="532"/>
        </w:trPr>
        <w:tc>
          <w:tcPr>
            <w:tcW w:w="225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:rsidR="00E37023" w:rsidRPr="00A50ED2" w:rsidRDefault="004449E1" w:rsidP="00A50ED2">
            <w:pPr>
              <w:rPr>
                <w:rStyle w:val="Boldnew"/>
              </w:rPr>
            </w:pPr>
            <w:r w:rsidRPr="00A50ED2">
              <w:rPr>
                <w:rStyle w:val="Boldnew"/>
                <w:rFonts w:eastAsiaTheme="minorHAnsi" w:cstheme="minorBidi"/>
                <w:szCs w:val="22"/>
              </w:rPr>
              <w:t>Languages and technologies</w:t>
            </w:r>
          </w:p>
        </w:tc>
        <w:tc>
          <w:tcPr>
            <w:tcW w:w="657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449E1" w:rsidRPr="00124CFA" w:rsidRDefault="00EE153B" w:rsidP="00EE153B">
            <w:pPr>
              <w:pStyle w:val="BodyText"/>
            </w:pPr>
            <w:r>
              <w:t xml:space="preserve">Core </w:t>
            </w:r>
            <w:r w:rsidR="004449E1" w:rsidRPr="00124CFA">
              <w:t xml:space="preserve">Java, </w:t>
            </w:r>
            <w:r>
              <w:t>HTML, C++</w:t>
            </w:r>
          </w:p>
        </w:tc>
      </w:tr>
      <w:tr w:rsidR="004449E1" w:rsidRPr="00124CFA" w:rsidTr="00557920">
        <w:trPr>
          <w:trHeight w:hRule="exact" w:val="2413"/>
        </w:trPr>
        <w:tc>
          <w:tcPr>
            <w:tcW w:w="225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:rsidR="00E37023" w:rsidRPr="00A50ED2" w:rsidRDefault="004449E1" w:rsidP="00A50ED2">
            <w:pPr>
              <w:rPr>
                <w:rStyle w:val="Boldnew"/>
              </w:rPr>
            </w:pPr>
            <w:r w:rsidRPr="00A50ED2">
              <w:rPr>
                <w:rStyle w:val="Boldnew"/>
                <w:rFonts w:eastAsiaTheme="minorHAnsi" w:cstheme="minorBidi"/>
                <w:szCs w:val="22"/>
              </w:rPr>
              <w:t>Tools</w:t>
            </w:r>
          </w:p>
        </w:tc>
        <w:tc>
          <w:tcPr>
            <w:tcW w:w="657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557920" w:rsidRDefault="00E95025" w:rsidP="00557920">
            <w:pPr>
              <w:pStyle w:val="BodyText"/>
            </w:pPr>
            <w:r>
              <w:t>ALM Tools :</w:t>
            </w:r>
          </w:p>
          <w:p w:rsidR="00557920" w:rsidRDefault="00557920" w:rsidP="00557920">
            <w:pPr>
              <w:pStyle w:val="BodyText"/>
            </w:pPr>
            <w:proofErr w:type="spellStart"/>
            <w:r>
              <w:t>Atlassian</w:t>
            </w:r>
            <w:proofErr w:type="spellEnd"/>
            <w:r>
              <w:t xml:space="preserve"> Confluence, </w:t>
            </w:r>
            <w:proofErr w:type="spellStart"/>
            <w:r>
              <w:t>Atlassian</w:t>
            </w:r>
            <w:proofErr w:type="spellEnd"/>
            <w:r>
              <w:t xml:space="preserve"> JIRA, </w:t>
            </w:r>
            <w:proofErr w:type="spellStart"/>
            <w:proofErr w:type="gramStart"/>
            <w:r>
              <w:t>Git</w:t>
            </w:r>
            <w:proofErr w:type="spellEnd"/>
            <w:r>
              <w:t xml:space="preserve"> ,</w:t>
            </w:r>
            <w:proofErr w:type="gramEnd"/>
            <w:r>
              <w:t xml:space="preserve"> GitHub, </w:t>
            </w:r>
            <w:proofErr w:type="spellStart"/>
            <w:r>
              <w:t>GitLab</w:t>
            </w:r>
            <w:proofErr w:type="spellEnd"/>
            <w:r>
              <w:t xml:space="preserve">, Bitbucket, Ant, Apache Maven, Jenkins (CI-CD with different Jenkins plugins, Master-Slave), </w:t>
            </w:r>
            <w:proofErr w:type="spellStart"/>
            <w:r>
              <w:t>SonarQube</w:t>
            </w:r>
            <w:proofErr w:type="spellEnd"/>
            <w:r>
              <w:t>.</w:t>
            </w:r>
          </w:p>
          <w:p w:rsidR="00557920" w:rsidRDefault="00E95025">
            <w:pPr>
              <w:pStyle w:val="BodyText"/>
            </w:pPr>
            <w:r>
              <w:t>AWS services:</w:t>
            </w:r>
          </w:p>
          <w:p w:rsidR="00E95025" w:rsidRDefault="00E95025">
            <w:pPr>
              <w:pStyle w:val="BodyText"/>
            </w:pPr>
            <w:r>
              <w:t xml:space="preserve">AWS IAM, AWS EC2, AWS VPC, AWS </w:t>
            </w:r>
            <w:proofErr w:type="spellStart"/>
            <w:r>
              <w:t>CodeCommit</w:t>
            </w:r>
            <w:proofErr w:type="spellEnd"/>
            <w:r>
              <w:t xml:space="preserve">, AWS </w:t>
            </w:r>
            <w:proofErr w:type="spellStart"/>
            <w:r>
              <w:t>CodeBuild</w:t>
            </w:r>
            <w:proofErr w:type="spellEnd"/>
            <w:r>
              <w:t xml:space="preserve">, AWS S3, AWS Route53, AWS </w:t>
            </w:r>
            <w:proofErr w:type="spellStart"/>
            <w:r>
              <w:t>CloudWatch</w:t>
            </w:r>
            <w:proofErr w:type="spellEnd"/>
            <w:r>
              <w:t xml:space="preserve">, AWS SNS, AWS </w:t>
            </w:r>
            <w:proofErr w:type="spellStart"/>
            <w:r>
              <w:t>GuardDuty</w:t>
            </w:r>
            <w:proofErr w:type="spellEnd"/>
            <w:r>
              <w:t>, AWS Lambda</w:t>
            </w:r>
          </w:p>
          <w:p w:rsidR="00E95025" w:rsidRDefault="00E95025">
            <w:pPr>
              <w:pStyle w:val="BodyText"/>
            </w:pPr>
          </w:p>
          <w:p w:rsidR="00E95025" w:rsidRDefault="00E95025" w:rsidP="00E95025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AWS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CodeBuild</w:t>
            </w:r>
            <w:proofErr w:type="spellEnd"/>
          </w:p>
          <w:p w:rsidR="00E95025" w:rsidRDefault="00E95025">
            <w:pPr>
              <w:pStyle w:val="BodyText"/>
            </w:pPr>
          </w:p>
          <w:p w:rsidR="00E95025" w:rsidRPr="00E95025" w:rsidRDefault="00E95025" w:rsidP="00E95025"/>
          <w:p w:rsidR="004449E1" w:rsidRDefault="00E95025">
            <w:pPr>
              <w:pStyle w:val="BodyText"/>
            </w:pPr>
            <w:r>
              <w:t>at</w:t>
            </w:r>
          </w:p>
          <w:p w:rsidR="00E95025" w:rsidRPr="00E95025" w:rsidRDefault="00E95025" w:rsidP="00E95025"/>
        </w:tc>
      </w:tr>
      <w:tr w:rsidR="004449E1" w:rsidRPr="00124CFA" w:rsidTr="00065890">
        <w:trPr>
          <w:trHeight w:hRule="exact" w:val="640"/>
        </w:trPr>
        <w:tc>
          <w:tcPr>
            <w:tcW w:w="225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:rsidR="00E37023" w:rsidRPr="00A50ED2" w:rsidRDefault="004449E1" w:rsidP="00A50ED2">
            <w:pPr>
              <w:rPr>
                <w:rStyle w:val="Boldnew"/>
              </w:rPr>
            </w:pPr>
            <w:r w:rsidRPr="00A50ED2">
              <w:rPr>
                <w:rStyle w:val="Boldnew"/>
                <w:rFonts w:eastAsiaTheme="minorHAnsi" w:cstheme="minorBidi"/>
                <w:szCs w:val="22"/>
              </w:rPr>
              <w:t>Databases</w:t>
            </w:r>
          </w:p>
        </w:tc>
        <w:tc>
          <w:tcPr>
            <w:tcW w:w="657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449E1" w:rsidRPr="00124CFA" w:rsidRDefault="00CE7260" w:rsidP="00CE7260">
            <w:pPr>
              <w:pStyle w:val="BodyText"/>
            </w:pPr>
            <w:r>
              <w:t>Microsoft SQL</w:t>
            </w:r>
          </w:p>
        </w:tc>
      </w:tr>
    </w:tbl>
    <w:p w:rsidR="00727400" w:rsidRPr="00A50ED2" w:rsidRDefault="00727400">
      <w:r w:rsidRPr="00124CFA">
        <w:br w:type="page"/>
      </w:r>
    </w:p>
    <w:p w:rsidR="002B328A" w:rsidRPr="00124CFA" w:rsidRDefault="002B328A" w:rsidP="00A50ED2">
      <w:pPr>
        <w:pStyle w:val="Heading1"/>
      </w:pPr>
      <w:r w:rsidRPr="00124CFA">
        <w:lastRenderedPageBreak/>
        <w:t>Work experience</w:t>
      </w:r>
    </w:p>
    <w:p w:rsidR="00EC6E3D" w:rsidRPr="00A50ED2" w:rsidRDefault="002B328A">
      <w:pPr>
        <w:pStyle w:val="BodyText"/>
        <w:rPr>
          <w:rStyle w:val="Hyperlink"/>
          <w:lang w:val="da-DK"/>
        </w:rPr>
      </w:pPr>
      <w:r w:rsidRPr="00A50ED2">
        <w:rPr>
          <w:rStyle w:val="Boldnew"/>
          <w:lang w:val="da-DK"/>
        </w:rPr>
        <w:t>Cybage Software Pvt. Ltd.</w:t>
      </w:r>
      <w:r w:rsidRPr="00A50ED2">
        <w:rPr>
          <w:lang w:val="da-DK"/>
        </w:rPr>
        <w:t xml:space="preserve"> | Pune | </w:t>
      </w:r>
      <w:r w:rsidR="00451F70">
        <w:fldChar w:fldCharType="begin"/>
      </w:r>
      <w:r w:rsidR="00451F70">
        <w:instrText xml:space="preserve"> HYPERLINK "http://www.cybage.com" </w:instrText>
      </w:r>
      <w:r w:rsidR="00451F70">
        <w:fldChar w:fldCharType="separate"/>
      </w:r>
      <w:r w:rsidR="00EC6E3D" w:rsidRPr="00A50ED2">
        <w:rPr>
          <w:rStyle w:val="Hyperlink"/>
          <w:lang w:val="da-DK"/>
        </w:rPr>
        <w:t>www.cybage.com</w:t>
      </w:r>
      <w:r w:rsidR="00451F70">
        <w:rPr>
          <w:rStyle w:val="Hyperlink"/>
          <w:lang w:val="da-DK"/>
        </w:rPr>
        <w:fldChar w:fldCharType="end"/>
      </w:r>
    </w:p>
    <w:p w:rsidR="002B328A" w:rsidRPr="00A50ED2" w:rsidRDefault="006D5AF9" w:rsidP="00A50ED2">
      <w:pPr>
        <w:pStyle w:val="BodyText"/>
      </w:pPr>
      <w:r w:rsidRPr="00124CFA">
        <w:t>Software Engineer</w:t>
      </w:r>
    </w:p>
    <w:p w:rsidR="00A635DB" w:rsidRDefault="00CE7260" w:rsidP="003915B4">
      <w:pPr>
        <w:pStyle w:val="BodyText"/>
      </w:pPr>
      <w:r>
        <w:t>Nov. 2016</w:t>
      </w:r>
      <w:r w:rsidR="006D5AF9" w:rsidRPr="00124CFA">
        <w:t xml:space="preserve"> – Till date</w:t>
      </w:r>
      <w:bookmarkStart w:id="0" w:name="_GoBack"/>
      <w:bookmarkEnd w:id="0"/>
    </w:p>
    <w:p w:rsidR="00A750F3" w:rsidRPr="00A750F3" w:rsidRDefault="00A750F3" w:rsidP="00A750F3"/>
    <w:p w:rsidR="00CE7260" w:rsidRPr="00A50ED2" w:rsidRDefault="00CE7260" w:rsidP="00CE7260">
      <w:pPr>
        <w:rPr>
          <w:rStyle w:val="Boldnew"/>
        </w:rPr>
      </w:pPr>
      <w:r w:rsidRPr="00A50ED2">
        <w:rPr>
          <w:rStyle w:val="Boldnew"/>
        </w:rPr>
        <w:t>Responsibilities:</w:t>
      </w:r>
    </w:p>
    <w:p w:rsidR="00CE7260" w:rsidRPr="00E949AD" w:rsidRDefault="00CE7260" w:rsidP="00CE7260">
      <w:pPr>
        <w:pStyle w:val="ListParagraph"/>
        <w:numPr>
          <w:ilvl w:val="0"/>
          <w:numId w:val="11"/>
        </w:numPr>
      </w:pPr>
      <w:r w:rsidRPr="00CE7260">
        <w:rPr>
          <w:rFonts w:ascii="Arial" w:hAnsi="Arial" w:cs="Arial"/>
          <w:bCs/>
          <w:sz w:val="20"/>
          <w:szCs w:val="20"/>
        </w:rPr>
        <w:t>Exploration and implem</w:t>
      </w:r>
      <w:r>
        <w:rPr>
          <w:rFonts w:ascii="Arial" w:hAnsi="Arial" w:cs="Arial"/>
          <w:bCs/>
          <w:sz w:val="20"/>
          <w:szCs w:val="20"/>
        </w:rPr>
        <w:t xml:space="preserve">entation of </w:t>
      </w:r>
      <w:proofErr w:type="spellStart"/>
      <w:r>
        <w:rPr>
          <w:rFonts w:ascii="Arial" w:hAnsi="Arial" w:cs="Arial"/>
          <w:bCs/>
          <w:sz w:val="20"/>
          <w:szCs w:val="20"/>
        </w:rPr>
        <w:t>Atlassian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Tools.</w:t>
      </w:r>
    </w:p>
    <w:p w:rsidR="00E949AD" w:rsidRPr="0080302D" w:rsidRDefault="00E949AD" w:rsidP="00CE7260">
      <w:pPr>
        <w:pStyle w:val="ListParagraph"/>
        <w:numPr>
          <w:ilvl w:val="0"/>
          <w:numId w:val="11"/>
        </w:numPr>
      </w:pPr>
      <w:r w:rsidRPr="00CE7260">
        <w:rPr>
          <w:rFonts w:ascii="Arial" w:hAnsi="Arial" w:cs="Arial"/>
          <w:bCs/>
          <w:sz w:val="20"/>
          <w:szCs w:val="20"/>
        </w:rPr>
        <w:t>Exploration and implem</w:t>
      </w:r>
      <w:r>
        <w:rPr>
          <w:rFonts w:ascii="Arial" w:hAnsi="Arial" w:cs="Arial"/>
          <w:bCs/>
          <w:sz w:val="20"/>
          <w:szCs w:val="20"/>
        </w:rPr>
        <w:t>entation of AWS Tools.</w:t>
      </w:r>
    </w:p>
    <w:p w:rsidR="00557920" w:rsidRPr="00557920" w:rsidRDefault="0080302D" w:rsidP="00557920">
      <w:pPr>
        <w:pStyle w:val="ListParagraph"/>
        <w:numPr>
          <w:ilvl w:val="0"/>
          <w:numId w:val="11"/>
        </w:numPr>
      </w:pPr>
      <w:r>
        <w:rPr>
          <w:rFonts w:ascii="Arial" w:hAnsi="Arial" w:cs="Arial"/>
          <w:bCs/>
          <w:sz w:val="20"/>
          <w:szCs w:val="20"/>
        </w:rPr>
        <w:t xml:space="preserve">Conducted Org level and internal training for ALM Tools with hands-on( Bitbucket and </w:t>
      </w:r>
      <w:proofErr w:type="spellStart"/>
      <w:r>
        <w:rPr>
          <w:rFonts w:ascii="Arial" w:hAnsi="Arial" w:cs="Arial"/>
          <w:bCs/>
          <w:sz w:val="20"/>
          <w:szCs w:val="20"/>
        </w:rPr>
        <w:t>Github</w:t>
      </w:r>
      <w:proofErr w:type="spellEnd"/>
      <w:r>
        <w:rPr>
          <w:rFonts w:ascii="Arial" w:hAnsi="Arial" w:cs="Arial"/>
          <w:bCs/>
          <w:sz w:val="20"/>
          <w:szCs w:val="20"/>
        </w:rPr>
        <w:t>)</w:t>
      </w:r>
    </w:p>
    <w:p w:rsidR="00557920" w:rsidRDefault="00557920" w:rsidP="00557920">
      <w:pPr>
        <w:pStyle w:val="ListParagraph"/>
        <w:numPr>
          <w:ilvl w:val="0"/>
          <w:numId w:val="11"/>
        </w:numPr>
      </w:pPr>
      <w:r>
        <w:t>Working on ALM Solution proposal design for various projects.</w:t>
      </w:r>
    </w:p>
    <w:p w:rsidR="00557920" w:rsidRDefault="00557920" w:rsidP="00557920">
      <w:pPr>
        <w:pStyle w:val="ListParagraph"/>
        <w:numPr>
          <w:ilvl w:val="0"/>
          <w:numId w:val="11"/>
        </w:numPr>
      </w:pPr>
      <w:r w:rsidRPr="004C7A75">
        <w:t>Integrating tools to achieve traceability in proj</w:t>
      </w:r>
      <w:r>
        <w:t>ects development and management.</w:t>
      </w:r>
    </w:p>
    <w:p w:rsidR="00557920" w:rsidRPr="004C7A75" w:rsidRDefault="00557920" w:rsidP="00557920">
      <w:pPr>
        <w:pStyle w:val="ListParagraph"/>
        <w:numPr>
          <w:ilvl w:val="0"/>
          <w:numId w:val="11"/>
        </w:numPr>
      </w:pPr>
      <w:r w:rsidRPr="004C7A75">
        <w:t xml:space="preserve">Working on documentation of various </w:t>
      </w:r>
      <w:r>
        <w:t>tool integration/implementation and process.</w:t>
      </w:r>
    </w:p>
    <w:p w:rsidR="00557920" w:rsidRPr="00A50ED2" w:rsidRDefault="00557920" w:rsidP="00557920">
      <w:pPr>
        <w:pStyle w:val="ListParagraph"/>
        <w:numPr>
          <w:ilvl w:val="0"/>
          <w:numId w:val="11"/>
        </w:numPr>
      </w:pPr>
      <w:r w:rsidRPr="00B35DCE">
        <w:t>Handl</w:t>
      </w:r>
      <w:r>
        <w:t>ing</w:t>
      </w:r>
      <w:r w:rsidRPr="00B35DCE">
        <w:t xml:space="preserve"> customer communication for all technology needs</w:t>
      </w:r>
    </w:p>
    <w:p w:rsidR="00CE7260" w:rsidRPr="00F555B2" w:rsidRDefault="00CE7260" w:rsidP="00CE7260">
      <w:pPr>
        <w:pStyle w:val="Heading1"/>
      </w:pPr>
      <w:r w:rsidRPr="00F555B2">
        <w:t>Project experience</w:t>
      </w:r>
    </w:p>
    <w:p w:rsidR="00CE7260" w:rsidRPr="0081287E" w:rsidRDefault="00CE7260" w:rsidP="00772241">
      <w:pPr>
        <w:pStyle w:val="ProjectName"/>
      </w:pPr>
      <w:r w:rsidRPr="0081287E">
        <w:t>Project name:</w:t>
      </w:r>
      <w:r w:rsidRPr="00CE7260">
        <w:t xml:space="preserve"> </w:t>
      </w:r>
      <w:proofErr w:type="spellStart"/>
      <w:r w:rsidRPr="00CE7260">
        <w:t>InfoGroup</w:t>
      </w:r>
      <w:proofErr w:type="spellEnd"/>
      <w:r w:rsidRPr="00CE7260">
        <w:t>-ITS-Java</w:t>
      </w:r>
    </w:p>
    <w:p w:rsidR="00CE7260" w:rsidRPr="00E36476" w:rsidRDefault="00CE7260" w:rsidP="00CE7260">
      <w:pPr>
        <w:pStyle w:val="ProjectDescBodyText"/>
      </w:pPr>
      <w:r w:rsidRPr="00E36476">
        <w:rPr>
          <w:rStyle w:val="Boldnew"/>
          <w:rFonts w:eastAsiaTheme="minorHAnsi"/>
        </w:rPr>
        <w:t>Client</w:t>
      </w:r>
      <w:r w:rsidRPr="00E36476">
        <w:rPr>
          <w:rFonts w:eastAsiaTheme="minorHAnsi"/>
        </w:rPr>
        <w:t>:</w:t>
      </w:r>
      <w:r w:rsidRPr="00E36476">
        <w:t xml:space="preserve"> </w:t>
      </w:r>
      <w:proofErr w:type="spellStart"/>
      <w:r w:rsidR="00BD39FC">
        <w:t>Infogroup</w:t>
      </w:r>
      <w:proofErr w:type="spellEnd"/>
    </w:p>
    <w:p w:rsidR="00CE7260" w:rsidRPr="00E36476" w:rsidRDefault="00CE7260" w:rsidP="00CE7260">
      <w:pPr>
        <w:pStyle w:val="ProjectDescBodyText"/>
      </w:pPr>
      <w:r w:rsidRPr="00E36476">
        <w:rPr>
          <w:rStyle w:val="Boldnew"/>
          <w:rFonts w:eastAsiaTheme="minorHAnsi"/>
        </w:rPr>
        <w:t>Domain</w:t>
      </w:r>
      <w:r w:rsidRPr="00E36476">
        <w:rPr>
          <w:rFonts w:eastAsiaTheme="minorHAnsi"/>
        </w:rPr>
        <w:t>:</w:t>
      </w:r>
      <w:r w:rsidRPr="00E36476">
        <w:t xml:space="preserve"> </w:t>
      </w:r>
      <w:r w:rsidR="00BD39FC">
        <w:t xml:space="preserve">Media and Entertainment </w:t>
      </w:r>
      <w:r w:rsidRPr="00E36476">
        <w:t xml:space="preserve"> </w:t>
      </w:r>
    </w:p>
    <w:p w:rsidR="00CE7260" w:rsidRPr="00E36476" w:rsidRDefault="00CE7260" w:rsidP="00CE7260">
      <w:pPr>
        <w:pStyle w:val="ProjectDescBodyText"/>
        <w:rPr>
          <w:rStyle w:val="Boldnew"/>
        </w:rPr>
      </w:pPr>
      <w:r w:rsidRPr="00E36476">
        <w:rPr>
          <w:rStyle w:val="Boldnew"/>
        </w:rPr>
        <w:t>Project description:</w:t>
      </w:r>
    </w:p>
    <w:p w:rsidR="00BD39FC" w:rsidRPr="00A50ED2" w:rsidRDefault="00BD39FC" w:rsidP="00BD39FC">
      <w:pPr>
        <w:pStyle w:val="ProjectDescBodyText"/>
      </w:pPr>
      <w:proofErr w:type="spellStart"/>
      <w:proofErr w:type="gramStart"/>
      <w:r w:rsidRPr="00CE7260">
        <w:t>InfoGroup</w:t>
      </w:r>
      <w:proofErr w:type="spellEnd"/>
      <w:r w:rsidRPr="00BD39FC">
        <w:t xml:space="preserve">  is</w:t>
      </w:r>
      <w:proofErr w:type="gramEnd"/>
      <w:r w:rsidRPr="00BD39FC">
        <w:t xml:space="preserve"> a big data, analytics and marketing services provider that delivers best in class data-driven customer-centric technology solutions</w:t>
      </w:r>
      <w:r>
        <w:t xml:space="preserve">. </w:t>
      </w:r>
      <w:r w:rsidRPr="00A50ED2">
        <w:t xml:space="preserve">As part of this project, we </w:t>
      </w:r>
      <w:r>
        <w:t xml:space="preserve">suggested </w:t>
      </w:r>
      <w:r w:rsidRPr="00A50ED2">
        <w:t>configuration of CI Server</w:t>
      </w:r>
      <w:r>
        <w:t xml:space="preserve"> and ALM tools</w:t>
      </w:r>
      <w:r w:rsidRPr="00A50ED2">
        <w:t>.</w:t>
      </w:r>
    </w:p>
    <w:p w:rsidR="00CE7260" w:rsidRPr="00AD2D2A" w:rsidRDefault="00CE7260" w:rsidP="00CE7260">
      <w:pPr>
        <w:pStyle w:val="ProjectDescBodyText"/>
        <w:rPr>
          <w:rStyle w:val="Boldnew"/>
        </w:rPr>
      </w:pPr>
      <w:r w:rsidRPr="00AD2D2A">
        <w:rPr>
          <w:rStyle w:val="Boldnew"/>
        </w:rPr>
        <w:t>Roles and responsibilities:</w:t>
      </w:r>
    </w:p>
    <w:p w:rsidR="00CE7260" w:rsidRDefault="00CE7260" w:rsidP="00CE7260">
      <w:pPr>
        <w:pStyle w:val="BulletedListForProjects"/>
      </w:pPr>
      <w:r w:rsidRPr="00112534">
        <w:t>Requirements gathering</w:t>
      </w:r>
    </w:p>
    <w:p w:rsidR="00C0376D" w:rsidRPr="00112534" w:rsidRDefault="00C0376D" w:rsidP="00CE7260">
      <w:pPr>
        <w:pStyle w:val="BulletedListForProjects"/>
      </w:pPr>
      <w:r>
        <w:t>Gap assessment document</w:t>
      </w:r>
    </w:p>
    <w:p w:rsidR="00CE7260" w:rsidRDefault="00CE7260" w:rsidP="00C0376D">
      <w:pPr>
        <w:pStyle w:val="BulletedListForProjects"/>
        <w:numPr>
          <w:ilvl w:val="0"/>
          <w:numId w:val="0"/>
        </w:numPr>
        <w:ind w:left="994"/>
      </w:pPr>
    </w:p>
    <w:p w:rsidR="00CE7260" w:rsidRPr="0081287E" w:rsidRDefault="00CE7260" w:rsidP="00CE7260">
      <w:pPr>
        <w:pStyle w:val="ProjectName"/>
      </w:pPr>
      <w:r w:rsidRPr="0081287E">
        <w:t xml:space="preserve">Project name: </w:t>
      </w:r>
      <w:r w:rsidR="00C0376D" w:rsidRPr="00E949AD">
        <w:rPr>
          <w:bCs w:val="0"/>
          <w:color w:val="222222"/>
          <w:sz w:val="21"/>
          <w:szCs w:val="21"/>
          <w:shd w:val="clear" w:color="auto" w:fill="FFFFFF"/>
        </w:rPr>
        <w:t>Jagged Peak</w:t>
      </w:r>
      <w:r w:rsidR="00C0376D">
        <w:rPr>
          <w:color w:val="222222"/>
          <w:sz w:val="21"/>
          <w:szCs w:val="21"/>
          <w:shd w:val="clear" w:color="auto" w:fill="FFFFFF"/>
        </w:rPr>
        <w:t> </w:t>
      </w:r>
    </w:p>
    <w:p w:rsidR="00CE7260" w:rsidRPr="00E36476" w:rsidRDefault="00CE7260" w:rsidP="00CE7260">
      <w:pPr>
        <w:pStyle w:val="ProjectDescBodyText"/>
      </w:pPr>
      <w:r w:rsidRPr="00E36476">
        <w:rPr>
          <w:rStyle w:val="Boldnew"/>
          <w:rFonts w:eastAsiaTheme="minorHAnsi"/>
        </w:rPr>
        <w:t>Client</w:t>
      </w:r>
      <w:r w:rsidRPr="00E36476">
        <w:rPr>
          <w:rFonts w:eastAsiaTheme="minorHAnsi"/>
        </w:rPr>
        <w:t>:</w:t>
      </w:r>
      <w:r w:rsidRPr="00E36476">
        <w:t xml:space="preserve"> </w:t>
      </w:r>
      <w:r w:rsidR="00C0376D">
        <w:t xml:space="preserve">Jagged Peak </w:t>
      </w:r>
    </w:p>
    <w:p w:rsidR="00CE7260" w:rsidRPr="00E36476" w:rsidRDefault="00CE7260" w:rsidP="00CE7260">
      <w:pPr>
        <w:pStyle w:val="ProjectDescBodyText"/>
      </w:pPr>
      <w:r w:rsidRPr="00E36476">
        <w:rPr>
          <w:rStyle w:val="Boldnew"/>
          <w:rFonts w:eastAsiaTheme="minorHAnsi"/>
        </w:rPr>
        <w:t>Domain</w:t>
      </w:r>
      <w:r w:rsidRPr="00E36476">
        <w:rPr>
          <w:rFonts w:eastAsiaTheme="minorHAnsi"/>
        </w:rPr>
        <w:t>:</w:t>
      </w:r>
      <w:r w:rsidRPr="00E36476">
        <w:t xml:space="preserve"> </w:t>
      </w:r>
      <w:proofErr w:type="spellStart"/>
      <w:r w:rsidR="00C0376D">
        <w:t>eCommerce</w:t>
      </w:r>
      <w:proofErr w:type="spellEnd"/>
      <w:r w:rsidRPr="00E36476">
        <w:t xml:space="preserve"> </w:t>
      </w:r>
    </w:p>
    <w:p w:rsidR="00CE7260" w:rsidRPr="00E36476" w:rsidRDefault="00CE7260" w:rsidP="00CE7260">
      <w:pPr>
        <w:pStyle w:val="ProjectDescBodyText"/>
        <w:rPr>
          <w:rStyle w:val="Boldnew"/>
        </w:rPr>
      </w:pPr>
      <w:r w:rsidRPr="00E36476">
        <w:rPr>
          <w:rStyle w:val="Boldnew"/>
        </w:rPr>
        <w:t>Project description:</w:t>
      </w:r>
    </w:p>
    <w:p w:rsidR="00C0376D" w:rsidRPr="00A50ED2" w:rsidRDefault="00C0376D" w:rsidP="00C0376D">
      <w:pPr>
        <w:pStyle w:val="ProjectDescBodyText"/>
      </w:pPr>
      <w:r w:rsidRPr="00C0376D">
        <w:rPr>
          <w:rFonts w:cs="Arial"/>
          <w:bCs/>
          <w:color w:val="222222"/>
          <w:sz w:val="21"/>
          <w:szCs w:val="21"/>
          <w:shd w:val="clear" w:color="auto" w:fill="FFFFFF"/>
        </w:rPr>
        <w:t>Jagged Peak</w:t>
      </w:r>
      <w:r>
        <w:rPr>
          <w:rFonts w:cs="Arial"/>
          <w:color w:val="222222"/>
          <w:sz w:val="21"/>
          <w:szCs w:val="21"/>
          <w:shd w:val="clear" w:color="auto" w:fill="FFFFFF"/>
        </w:rPr>
        <w:t> is an </w:t>
      </w:r>
      <w:hyperlink r:id="rId8" w:tooltip="E-commerce" w:history="1">
        <w:r w:rsidRPr="00C0376D">
          <w:rPr>
            <w:rStyle w:val="Hyperlink"/>
            <w:rFonts w:cs="Arial"/>
            <w:color w:val="000000" w:themeColor="text1"/>
            <w:sz w:val="21"/>
            <w:szCs w:val="21"/>
            <w:u w:val="none"/>
            <w:shd w:val="clear" w:color="auto" w:fill="FFFFFF"/>
          </w:rPr>
          <w:t>e-commerce</w:t>
        </w:r>
      </w:hyperlink>
      <w:r w:rsidRPr="00C0376D">
        <w:rPr>
          <w:rFonts w:cs="Arial"/>
          <w:color w:val="000000" w:themeColor="text1"/>
          <w:sz w:val="21"/>
          <w:szCs w:val="21"/>
          <w:shd w:val="clear" w:color="auto" w:fill="FFFFFF"/>
        </w:rPr>
        <w:t> and </w:t>
      </w:r>
      <w:hyperlink r:id="rId9" w:tooltip="Logistics" w:history="1">
        <w:r w:rsidRPr="00C0376D">
          <w:rPr>
            <w:rStyle w:val="Hyperlink"/>
            <w:rFonts w:cs="Arial"/>
            <w:color w:val="000000" w:themeColor="text1"/>
            <w:sz w:val="21"/>
            <w:szCs w:val="21"/>
            <w:u w:val="none"/>
            <w:shd w:val="clear" w:color="auto" w:fill="FFFFFF"/>
          </w:rPr>
          <w:t>logistics</w:t>
        </w:r>
      </w:hyperlink>
      <w:r w:rsidRPr="00C0376D">
        <w:rPr>
          <w:rFonts w:cs="Arial"/>
          <w:color w:val="000000" w:themeColor="text1"/>
          <w:sz w:val="21"/>
          <w:szCs w:val="21"/>
          <w:shd w:val="clear" w:color="auto" w:fill="FFFFFF"/>
        </w:rPr>
        <w:t> s</w:t>
      </w:r>
      <w:r>
        <w:rPr>
          <w:rFonts w:cs="Arial"/>
          <w:color w:val="222222"/>
          <w:sz w:val="21"/>
          <w:szCs w:val="21"/>
          <w:shd w:val="clear" w:color="auto" w:fill="FFFFFF"/>
        </w:rPr>
        <w:t>oftware company headquartered in Tampa</w:t>
      </w:r>
      <w:r w:rsidR="00CE7260" w:rsidRPr="00A50ED2">
        <w:t>.</w:t>
      </w:r>
      <w:r w:rsidRPr="00C0376D">
        <w:rPr>
          <w:rFonts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cs="Arial"/>
          <w:color w:val="222222"/>
          <w:sz w:val="21"/>
          <w:szCs w:val="21"/>
          <w:shd w:val="clear" w:color="auto" w:fill="FFFFFF"/>
        </w:rPr>
        <w:t>The company's flagship product is EDGE, a multi-channel commerce suite of software modules. </w:t>
      </w:r>
      <w:r w:rsidRPr="00A50ED2">
        <w:t xml:space="preserve">As part of this project, we </w:t>
      </w:r>
      <w:r>
        <w:t>suggested configuration of testing and ALM tools</w:t>
      </w:r>
      <w:r w:rsidRPr="00A50ED2">
        <w:t>.</w:t>
      </w:r>
    </w:p>
    <w:p w:rsidR="00CE7260" w:rsidRPr="00AD2D2A" w:rsidRDefault="00CE7260" w:rsidP="00C0376D">
      <w:pPr>
        <w:pStyle w:val="ProjectDescBodyText"/>
        <w:ind w:left="0" w:firstLine="360"/>
        <w:rPr>
          <w:rStyle w:val="Boldnew"/>
        </w:rPr>
      </w:pPr>
      <w:r w:rsidRPr="00AD2D2A">
        <w:rPr>
          <w:rStyle w:val="Boldnew"/>
        </w:rPr>
        <w:t>Roles and responsibilities:</w:t>
      </w:r>
    </w:p>
    <w:p w:rsidR="00CE7260" w:rsidRDefault="00CE7260" w:rsidP="00CE7260">
      <w:pPr>
        <w:pStyle w:val="BulletedListForProjects"/>
      </w:pPr>
      <w:r w:rsidRPr="00112534">
        <w:t>Requirements gathering</w:t>
      </w:r>
    </w:p>
    <w:p w:rsidR="00C0376D" w:rsidRDefault="00C0376D" w:rsidP="00CE7260">
      <w:pPr>
        <w:pStyle w:val="BulletedListForProjects"/>
      </w:pPr>
      <w:r>
        <w:t>Solution Proposal document</w:t>
      </w:r>
    </w:p>
    <w:p w:rsidR="004168F8" w:rsidRDefault="004168F8" w:rsidP="004168F8">
      <w:pPr>
        <w:pStyle w:val="BulletedListForProjects"/>
        <w:numPr>
          <w:ilvl w:val="0"/>
          <w:numId w:val="0"/>
        </w:numPr>
        <w:ind w:left="994" w:hanging="360"/>
      </w:pPr>
    </w:p>
    <w:p w:rsidR="004168F8" w:rsidRDefault="004168F8" w:rsidP="004168F8">
      <w:pPr>
        <w:pStyle w:val="BulletedListForProjects"/>
        <w:numPr>
          <w:ilvl w:val="0"/>
          <w:numId w:val="0"/>
        </w:numPr>
        <w:ind w:left="994" w:hanging="360"/>
      </w:pPr>
    </w:p>
    <w:p w:rsidR="004168F8" w:rsidRDefault="004168F8" w:rsidP="004168F8">
      <w:pPr>
        <w:pStyle w:val="BulletedListForProjects"/>
        <w:numPr>
          <w:ilvl w:val="0"/>
          <w:numId w:val="0"/>
        </w:numPr>
        <w:ind w:left="994" w:hanging="360"/>
      </w:pPr>
    </w:p>
    <w:p w:rsidR="004168F8" w:rsidRDefault="004168F8" w:rsidP="004168F8">
      <w:pPr>
        <w:pStyle w:val="BulletedListForProjects"/>
        <w:numPr>
          <w:ilvl w:val="0"/>
          <w:numId w:val="0"/>
        </w:numPr>
        <w:ind w:left="994" w:hanging="360"/>
      </w:pPr>
    </w:p>
    <w:p w:rsidR="004168F8" w:rsidRDefault="004168F8" w:rsidP="004168F8">
      <w:pPr>
        <w:pStyle w:val="BulletedListForProjects"/>
        <w:numPr>
          <w:ilvl w:val="0"/>
          <w:numId w:val="0"/>
        </w:numPr>
        <w:ind w:left="994" w:hanging="360"/>
      </w:pPr>
    </w:p>
    <w:p w:rsidR="0080302D" w:rsidRDefault="0080302D" w:rsidP="0080302D">
      <w:pPr>
        <w:pStyle w:val="BulletedListForProjects"/>
        <w:numPr>
          <w:ilvl w:val="0"/>
          <w:numId w:val="0"/>
        </w:numPr>
        <w:ind w:left="994"/>
      </w:pPr>
    </w:p>
    <w:p w:rsidR="0080302D" w:rsidRPr="0081287E" w:rsidRDefault="0080302D" w:rsidP="0080302D">
      <w:pPr>
        <w:pStyle w:val="ProjectName"/>
      </w:pPr>
      <w:r w:rsidRPr="0081287E">
        <w:t xml:space="preserve">Project name: </w:t>
      </w:r>
      <w:r>
        <w:rPr>
          <w:bCs w:val="0"/>
          <w:color w:val="222222"/>
          <w:sz w:val="21"/>
          <w:szCs w:val="21"/>
          <w:shd w:val="clear" w:color="auto" w:fill="FFFFFF"/>
        </w:rPr>
        <w:t>Centaur</w:t>
      </w:r>
      <w:r>
        <w:rPr>
          <w:color w:val="222222"/>
          <w:sz w:val="21"/>
          <w:szCs w:val="21"/>
          <w:shd w:val="clear" w:color="auto" w:fill="FFFFFF"/>
        </w:rPr>
        <w:t> </w:t>
      </w:r>
    </w:p>
    <w:p w:rsidR="0080302D" w:rsidRPr="00E36476" w:rsidRDefault="0080302D" w:rsidP="0080302D">
      <w:pPr>
        <w:pStyle w:val="ProjectDescBodyText"/>
      </w:pPr>
      <w:r w:rsidRPr="00E36476">
        <w:rPr>
          <w:rStyle w:val="Boldnew"/>
          <w:rFonts w:eastAsiaTheme="minorHAnsi"/>
        </w:rPr>
        <w:t>Client</w:t>
      </w:r>
      <w:r w:rsidRPr="00E36476">
        <w:rPr>
          <w:rFonts w:eastAsiaTheme="minorHAnsi"/>
        </w:rPr>
        <w:t>:</w:t>
      </w:r>
      <w:r w:rsidRPr="00E36476">
        <w:t xml:space="preserve"> </w:t>
      </w:r>
      <w:r>
        <w:t>Centaur</w:t>
      </w:r>
    </w:p>
    <w:p w:rsidR="0080302D" w:rsidRDefault="0080302D" w:rsidP="0080302D">
      <w:pPr>
        <w:pStyle w:val="ProjectDescBodyText"/>
      </w:pPr>
      <w:r w:rsidRPr="00E36476">
        <w:rPr>
          <w:rStyle w:val="Boldnew"/>
          <w:rFonts w:eastAsiaTheme="minorHAnsi"/>
        </w:rPr>
        <w:t>Domain</w:t>
      </w:r>
      <w:r w:rsidRPr="00E36476">
        <w:rPr>
          <w:rFonts w:eastAsiaTheme="minorHAnsi"/>
        </w:rPr>
        <w:t>:</w:t>
      </w:r>
      <w:r w:rsidRPr="00E36476">
        <w:t xml:space="preserve"> </w:t>
      </w:r>
      <w:proofErr w:type="spellStart"/>
      <w:r>
        <w:t>MnE</w:t>
      </w:r>
      <w:proofErr w:type="spellEnd"/>
    </w:p>
    <w:p w:rsidR="002016B3" w:rsidRDefault="002016B3" w:rsidP="0080302D">
      <w:pPr>
        <w:pStyle w:val="ProjectDescBodyText"/>
      </w:pPr>
    </w:p>
    <w:p w:rsidR="0080302D" w:rsidRDefault="004168F8" w:rsidP="004168F8">
      <w:pPr>
        <w:pStyle w:val="ProjectDescBodyText"/>
        <w:ind w:left="0"/>
        <w:rPr>
          <w:rStyle w:val="Boldnew"/>
        </w:rPr>
      </w:pPr>
      <w:r>
        <w:t xml:space="preserve">       </w:t>
      </w:r>
      <w:r w:rsidR="0080302D" w:rsidRPr="00E36476">
        <w:rPr>
          <w:rStyle w:val="Boldnew"/>
        </w:rPr>
        <w:t>Project description:</w:t>
      </w:r>
    </w:p>
    <w:p w:rsidR="002016B3" w:rsidRPr="002016B3" w:rsidRDefault="002016B3" w:rsidP="0080302D">
      <w:pPr>
        <w:pStyle w:val="ProjectDescBodyText"/>
        <w:rPr>
          <w:rStyle w:val="Boldnew"/>
          <w:b w:val="0"/>
        </w:rPr>
      </w:pPr>
      <w:r w:rsidRPr="002016B3">
        <w:rPr>
          <w:rStyle w:val="Boldnew"/>
          <w:b w:val="0"/>
        </w:rPr>
        <w:t>Centaur Pharmaceuticals ranks among India’s few, fully integrated pharmaceutical firms with proficiencies across the pharmaceutical value chain. Centaur leverages its synergies across API, R&amp;D, CRAM, Clinical Research and formulations to provide end-to-end solutions to prestigious pharmaceutical partners.</w:t>
      </w:r>
    </w:p>
    <w:p w:rsidR="0080302D" w:rsidRPr="00AD2D2A" w:rsidRDefault="0080302D" w:rsidP="0080302D">
      <w:pPr>
        <w:pStyle w:val="ProjectDescBodyText"/>
        <w:ind w:left="0" w:firstLine="360"/>
        <w:rPr>
          <w:rStyle w:val="Boldnew"/>
        </w:rPr>
      </w:pPr>
      <w:r w:rsidRPr="00AD2D2A">
        <w:rPr>
          <w:rStyle w:val="Boldnew"/>
        </w:rPr>
        <w:t>Roles and responsibilities:</w:t>
      </w:r>
    </w:p>
    <w:p w:rsidR="0080302D" w:rsidRDefault="002016B3" w:rsidP="0080302D">
      <w:pPr>
        <w:pStyle w:val="BulletedListForProjects"/>
      </w:pPr>
      <w:r>
        <w:t>Confluence set up with creation of project space and pages.</w:t>
      </w:r>
    </w:p>
    <w:p w:rsidR="0080302D" w:rsidRDefault="0080302D" w:rsidP="0080302D">
      <w:pPr>
        <w:pStyle w:val="BulletedListForProjects"/>
        <w:numPr>
          <w:ilvl w:val="0"/>
          <w:numId w:val="0"/>
        </w:numPr>
        <w:ind w:left="994"/>
      </w:pPr>
    </w:p>
    <w:p w:rsidR="00CE7260" w:rsidRPr="0074583F" w:rsidRDefault="00CE7260" w:rsidP="00CE7260">
      <w:pPr>
        <w:pStyle w:val="Heading1"/>
      </w:pPr>
      <w:r w:rsidRPr="0074583F">
        <w:t>Academic/professional credentials</w:t>
      </w:r>
    </w:p>
    <w:p w:rsidR="00CE7260" w:rsidRPr="00112534" w:rsidRDefault="00CE7260" w:rsidP="00CE7260">
      <w:pPr>
        <w:pStyle w:val="Heading2"/>
      </w:pPr>
      <w:r w:rsidRPr="00112534">
        <w:t>Education:</w:t>
      </w:r>
    </w:p>
    <w:p w:rsidR="00CE7260" w:rsidRDefault="00C0376D" w:rsidP="00CE7260">
      <w:pPr>
        <w:pStyle w:val="BulletedlistNormal"/>
        <w:rPr>
          <w:rFonts w:eastAsiaTheme="minorHAnsi"/>
        </w:rPr>
      </w:pPr>
      <w:r>
        <w:rPr>
          <w:rFonts w:eastAsiaTheme="minorHAnsi"/>
        </w:rPr>
        <w:t>20</w:t>
      </w:r>
      <w:r w:rsidR="00772241">
        <w:rPr>
          <w:rFonts w:eastAsiaTheme="minorHAnsi"/>
        </w:rPr>
        <w:t>12-2016</w:t>
      </w:r>
      <w:r w:rsidR="00CE7260" w:rsidRPr="00A50ED2">
        <w:rPr>
          <w:rFonts w:eastAsiaTheme="minorHAnsi"/>
        </w:rPr>
        <w:t xml:space="preserve"> – </w:t>
      </w:r>
      <w:r>
        <w:rPr>
          <w:rFonts w:eastAsiaTheme="minorHAnsi"/>
        </w:rPr>
        <w:t xml:space="preserve">Bachelor of Engineering </w:t>
      </w:r>
      <w:r w:rsidR="00CE7260" w:rsidRPr="00A50ED2">
        <w:rPr>
          <w:rFonts w:eastAsiaTheme="minorHAnsi"/>
        </w:rPr>
        <w:t xml:space="preserve">, </w:t>
      </w:r>
      <w:proofErr w:type="spellStart"/>
      <w:r w:rsidR="00CE7260" w:rsidRPr="00A50ED2">
        <w:rPr>
          <w:rFonts w:eastAsiaTheme="minorHAnsi"/>
        </w:rPr>
        <w:t>Savitribai</w:t>
      </w:r>
      <w:proofErr w:type="spellEnd"/>
      <w:r w:rsidR="00CE7260" w:rsidRPr="00A50ED2">
        <w:rPr>
          <w:rFonts w:eastAsiaTheme="minorHAnsi"/>
        </w:rPr>
        <w:t xml:space="preserve"> </w:t>
      </w:r>
      <w:proofErr w:type="spellStart"/>
      <w:r w:rsidR="00CE7260" w:rsidRPr="00A50ED2">
        <w:rPr>
          <w:rFonts w:eastAsiaTheme="minorHAnsi"/>
        </w:rPr>
        <w:t>Phule</w:t>
      </w:r>
      <w:proofErr w:type="spellEnd"/>
      <w:r w:rsidR="00CE7260" w:rsidRPr="00A50ED2">
        <w:rPr>
          <w:rFonts w:eastAsiaTheme="minorHAnsi"/>
        </w:rPr>
        <w:t xml:space="preserve"> Pune University, Maharashtra</w:t>
      </w:r>
    </w:p>
    <w:p w:rsidR="00772241" w:rsidRDefault="00772241" w:rsidP="00772241">
      <w:pPr>
        <w:pStyle w:val="BulletedlistNormal"/>
      </w:pPr>
      <w:r>
        <w:t xml:space="preserve">2008-2009 – HSC, </w:t>
      </w:r>
      <w:proofErr w:type="spellStart"/>
      <w:r>
        <w:t>Kendriya</w:t>
      </w:r>
      <w:proofErr w:type="spellEnd"/>
      <w:r>
        <w:t xml:space="preserve"> </w:t>
      </w:r>
      <w:proofErr w:type="spellStart"/>
      <w:r>
        <w:t>Vidyalaya</w:t>
      </w:r>
      <w:proofErr w:type="spellEnd"/>
      <w:r>
        <w:t xml:space="preserve"> (CBSE).</w:t>
      </w:r>
    </w:p>
    <w:p w:rsidR="00772241" w:rsidRDefault="00772241" w:rsidP="00772241">
      <w:pPr>
        <w:pStyle w:val="BulletedlistNormal"/>
      </w:pPr>
      <w:r>
        <w:t xml:space="preserve">2011-2012 – SSC, </w:t>
      </w:r>
      <w:proofErr w:type="spellStart"/>
      <w:r>
        <w:t>Kendriya</w:t>
      </w:r>
      <w:proofErr w:type="spellEnd"/>
      <w:r>
        <w:t xml:space="preserve"> </w:t>
      </w:r>
      <w:proofErr w:type="spellStart"/>
      <w:r>
        <w:t>Vidyalaya</w:t>
      </w:r>
      <w:proofErr w:type="spellEnd"/>
      <w:r>
        <w:t xml:space="preserve"> (CBSE).</w:t>
      </w:r>
    </w:p>
    <w:p w:rsidR="00772241" w:rsidRPr="00A50ED2" w:rsidRDefault="00772241" w:rsidP="00772241">
      <w:pPr>
        <w:pStyle w:val="BulletedlistNormal"/>
        <w:numPr>
          <w:ilvl w:val="0"/>
          <w:numId w:val="0"/>
        </w:numPr>
        <w:ind w:left="648"/>
        <w:rPr>
          <w:rFonts w:eastAsiaTheme="minorHAnsi"/>
        </w:rPr>
      </w:pPr>
    </w:p>
    <w:p w:rsidR="00CE7260" w:rsidRPr="009D6DFB" w:rsidRDefault="00CE7260" w:rsidP="00CE7260">
      <w:pPr>
        <w:pStyle w:val="Heading2"/>
      </w:pPr>
      <w:r w:rsidRPr="009D6DFB">
        <w:t>Trainings:</w:t>
      </w:r>
    </w:p>
    <w:p w:rsidR="00CE7260" w:rsidRDefault="00C0376D" w:rsidP="00CE7260">
      <w:pPr>
        <w:pStyle w:val="BulletedlistNormal"/>
        <w:rPr>
          <w:rFonts w:eastAsiaTheme="minorHAnsi"/>
        </w:rPr>
      </w:pPr>
      <w:r>
        <w:rPr>
          <w:rFonts w:eastAsiaTheme="minorHAnsi"/>
        </w:rPr>
        <w:t>2016</w:t>
      </w:r>
      <w:r w:rsidR="00CE7260" w:rsidRPr="00A50ED2">
        <w:rPr>
          <w:rFonts w:eastAsiaTheme="minorHAnsi"/>
        </w:rPr>
        <w:t xml:space="preserve"> – Java training, </w:t>
      </w:r>
      <w:proofErr w:type="spellStart"/>
      <w:r w:rsidR="00CE7260" w:rsidRPr="00A50ED2">
        <w:rPr>
          <w:rFonts w:eastAsiaTheme="minorHAnsi"/>
        </w:rPr>
        <w:t>Cybage</w:t>
      </w:r>
      <w:proofErr w:type="spellEnd"/>
      <w:r w:rsidR="00CE7260" w:rsidRPr="00A50ED2">
        <w:rPr>
          <w:rFonts w:eastAsiaTheme="minorHAnsi"/>
        </w:rPr>
        <w:t xml:space="preserve"> Software Pvt. Ltd.</w:t>
      </w:r>
    </w:p>
    <w:p w:rsidR="00B81AC6" w:rsidRDefault="00C0376D" w:rsidP="003915B4">
      <w:pPr>
        <w:pStyle w:val="BulletedlistNormal"/>
        <w:rPr>
          <w:rFonts w:eastAsiaTheme="minorHAnsi"/>
        </w:rPr>
      </w:pPr>
      <w:r>
        <w:rPr>
          <w:rFonts w:eastAsiaTheme="minorHAnsi"/>
        </w:rPr>
        <w:t xml:space="preserve">2016 – ALM Tools training, </w:t>
      </w:r>
      <w:proofErr w:type="spellStart"/>
      <w:r>
        <w:rPr>
          <w:rFonts w:eastAsiaTheme="minorHAnsi"/>
        </w:rPr>
        <w:t>Cybage</w:t>
      </w:r>
      <w:proofErr w:type="spellEnd"/>
      <w:r>
        <w:rPr>
          <w:rFonts w:eastAsiaTheme="minorHAnsi"/>
        </w:rPr>
        <w:t xml:space="preserve"> Software Pvt. Ltd</w:t>
      </w:r>
      <w:r w:rsidR="003915B4">
        <w:rPr>
          <w:rFonts w:eastAsiaTheme="minorHAnsi"/>
        </w:rPr>
        <w:t>.</w:t>
      </w:r>
    </w:p>
    <w:p w:rsidR="002016B3" w:rsidRPr="003915B4" w:rsidRDefault="002016B3" w:rsidP="003915B4">
      <w:pPr>
        <w:pStyle w:val="BulletedlistNormal"/>
        <w:rPr>
          <w:rFonts w:eastAsiaTheme="minorHAnsi"/>
        </w:rPr>
      </w:pPr>
      <w:r>
        <w:rPr>
          <w:rFonts w:eastAsiaTheme="minorHAnsi"/>
        </w:rPr>
        <w:t xml:space="preserve">2017-18 – AWS Tools training, </w:t>
      </w:r>
      <w:proofErr w:type="spellStart"/>
      <w:r>
        <w:rPr>
          <w:rFonts w:eastAsiaTheme="minorHAnsi"/>
        </w:rPr>
        <w:t>Cybage</w:t>
      </w:r>
      <w:proofErr w:type="spellEnd"/>
      <w:r>
        <w:rPr>
          <w:rFonts w:eastAsiaTheme="minorHAnsi"/>
        </w:rPr>
        <w:t xml:space="preserve"> Software Pvt. Ltd</w:t>
      </w:r>
    </w:p>
    <w:sectPr w:rsidR="002016B3" w:rsidRPr="003915B4" w:rsidSect="003915B4">
      <w:headerReference w:type="default" r:id="rId10"/>
      <w:footerReference w:type="default" r:id="rId11"/>
      <w:pgSz w:w="12240" w:h="15840"/>
      <w:pgMar w:top="1080" w:right="1440" w:bottom="81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1F70" w:rsidRDefault="00451F70" w:rsidP="00141FA8">
      <w:pPr>
        <w:spacing w:after="0" w:line="240" w:lineRule="auto"/>
      </w:pPr>
      <w:r>
        <w:separator/>
      </w:r>
    </w:p>
  </w:endnote>
  <w:endnote w:type="continuationSeparator" w:id="0">
    <w:p w:rsidR="00451F70" w:rsidRDefault="00451F70" w:rsidP="00141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Borders>
        <w:insideH w:val="single" w:sz="4" w:space="0" w:color="auto"/>
      </w:tblBorders>
      <w:tblLook w:val="04A0" w:firstRow="1" w:lastRow="0" w:firstColumn="1" w:lastColumn="0" w:noHBand="0" w:noVBand="1"/>
    </w:tblPr>
    <w:tblGrid>
      <w:gridCol w:w="4309"/>
      <w:gridCol w:w="958"/>
      <w:gridCol w:w="4309"/>
    </w:tblGrid>
    <w:tr w:rsidR="002C26C4" w:rsidTr="000F13E1">
      <w:trPr>
        <w:trHeight w:val="151"/>
      </w:trPr>
      <w:tc>
        <w:tcPr>
          <w:tcW w:w="2250" w:type="pct"/>
        </w:tcPr>
        <w:p w:rsidR="002C26C4" w:rsidRDefault="002C26C4" w:rsidP="000F13E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2C26C4" w:rsidRPr="00790A2A" w:rsidRDefault="002C26C4" w:rsidP="00F25833">
          <w:pPr>
            <w:spacing w:after="0"/>
            <w:rPr>
              <w:rFonts w:ascii="Arial" w:eastAsiaTheme="majorEastAsia" w:hAnsi="Arial" w:cs="Arial"/>
              <w:color w:val="000000" w:themeColor="text1"/>
              <w:sz w:val="16"/>
              <w:szCs w:val="16"/>
            </w:rPr>
          </w:pPr>
          <w:r w:rsidRPr="00790A2A">
            <w:rPr>
              <w:rFonts w:ascii="Arial" w:eastAsiaTheme="majorEastAsia" w:hAnsi="Arial" w:cs="Arial"/>
              <w:bCs/>
              <w:color w:val="000000" w:themeColor="text1"/>
              <w:sz w:val="16"/>
              <w:szCs w:val="16"/>
            </w:rPr>
            <w:t xml:space="preserve">Page </w:t>
          </w:r>
          <w:r w:rsidRPr="00790A2A">
            <w:rPr>
              <w:rFonts w:ascii="Arial" w:eastAsiaTheme="minorEastAsia" w:hAnsi="Arial" w:cs="Arial"/>
              <w:color w:val="000000" w:themeColor="text1"/>
              <w:sz w:val="16"/>
              <w:szCs w:val="16"/>
            </w:rPr>
            <w:fldChar w:fldCharType="begin"/>
          </w:r>
          <w:r w:rsidRPr="00790A2A">
            <w:rPr>
              <w:rFonts w:ascii="Arial" w:hAnsi="Arial" w:cs="Arial"/>
              <w:color w:val="000000" w:themeColor="text1"/>
              <w:sz w:val="16"/>
              <w:szCs w:val="16"/>
            </w:rPr>
            <w:instrText xml:space="preserve"> PAGE  \* MERGEFORMAT </w:instrText>
          </w:r>
          <w:r w:rsidRPr="00790A2A">
            <w:rPr>
              <w:rFonts w:ascii="Arial" w:eastAsiaTheme="minorEastAsia" w:hAnsi="Arial" w:cs="Arial"/>
              <w:color w:val="000000" w:themeColor="text1"/>
              <w:sz w:val="16"/>
              <w:szCs w:val="16"/>
            </w:rPr>
            <w:fldChar w:fldCharType="separate"/>
          </w:r>
          <w:r w:rsidR="00036FBC" w:rsidRPr="00036FBC">
            <w:rPr>
              <w:rFonts w:ascii="Arial" w:eastAsiaTheme="majorEastAsia" w:hAnsi="Arial" w:cs="Arial"/>
              <w:bCs/>
              <w:noProof/>
              <w:color w:val="000000" w:themeColor="text1"/>
              <w:sz w:val="16"/>
              <w:szCs w:val="16"/>
            </w:rPr>
            <w:t>1</w:t>
          </w:r>
          <w:r w:rsidRPr="00790A2A">
            <w:rPr>
              <w:rFonts w:ascii="Arial" w:eastAsiaTheme="majorEastAsia" w:hAnsi="Arial" w:cs="Arial"/>
              <w:bCs/>
              <w:noProof/>
              <w:color w:val="000000" w:themeColor="text1"/>
              <w:sz w:val="16"/>
              <w:szCs w:val="16"/>
            </w:rPr>
            <w:fldChar w:fldCharType="end"/>
          </w:r>
        </w:p>
      </w:tc>
      <w:tc>
        <w:tcPr>
          <w:tcW w:w="2250" w:type="pct"/>
        </w:tcPr>
        <w:p w:rsidR="002C26C4" w:rsidRDefault="002C26C4" w:rsidP="000F13E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2C26C4" w:rsidTr="000F13E1">
      <w:trPr>
        <w:trHeight w:val="150"/>
      </w:trPr>
      <w:tc>
        <w:tcPr>
          <w:tcW w:w="2250" w:type="pct"/>
        </w:tcPr>
        <w:p w:rsidR="002C26C4" w:rsidRDefault="002C26C4" w:rsidP="000F13E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2C26C4" w:rsidRDefault="002C26C4" w:rsidP="000F13E1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</w:tcPr>
        <w:p w:rsidR="002C26C4" w:rsidRDefault="002C26C4" w:rsidP="000F13E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2C26C4" w:rsidRDefault="002C2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1F70" w:rsidRDefault="00451F70" w:rsidP="00141FA8">
      <w:pPr>
        <w:spacing w:after="0" w:line="240" w:lineRule="auto"/>
      </w:pPr>
      <w:r>
        <w:separator/>
      </w:r>
    </w:p>
  </w:footnote>
  <w:footnote w:type="continuationSeparator" w:id="0">
    <w:p w:rsidR="00451F70" w:rsidRDefault="00451F70" w:rsidP="00141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1FA8" w:rsidRDefault="000972AA" w:rsidP="00036FBC">
    <w:pPr>
      <w:pStyle w:val="Header"/>
    </w:pPr>
    <w:r>
      <w:rPr>
        <w:noProof/>
      </w:rPr>
      <w:ptab w:relativeTo="margin" w:alignment="left" w:leader="none"/>
    </w:r>
    <w:r>
      <w:rPr>
        <w:noProof/>
      </w:rPr>
      <w:ptab w:relativeTo="margin" w:alignment="left" w:leader="none"/>
    </w:r>
    <w:r>
      <w:rPr>
        <w:noProof/>
      </w:rPr>
      <w:ptab w:relativeTo="indent" w:alignment="center" w:leader="none"/>
    </w:r>
    <w:r>
      <w:rPr>
        <w:noProof/>
      </w:rPr>
      <w:ptab w:relativeTo="margin" w:alignment="lef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07E45"/>
    <w:multiLevelType w:val="hybridMultilevel"/>
    <w:tmpl w:val="D0747B30"/>
    <w:lvl w:ilvl="0" w:tplc="7BFE2820">
      <w:start w:val="1"/>
      <w:numFmt w:val="decimal"/>
      <w:lvlText w:val="%1."/>
      <w:lvlJc w:val="left"/>
      <w:pPr>
        <w:ind w:left="810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1A735C40"/>
    <w:multiLevelType w:val="hybridMultilevel"/>
    <w:tmpl w:val="83327B4A"/>
    <w:lvl w:ilvl="0" w:tplc="B1442372">
      <w:start w:val="1"/>
      <w:numFmt w:val="decimal"/>
      <w:pStyle w:val="Heading2ProjectHeadings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F4F2FDD"/>
    <w:multiLevelType w:val="hybridMultilevel"/>
    <w:tmpl w:val="6FC67C6E"/>
    <w:lvl w:ilvl="0" w:tplc="EF80C7C8">
      <w:start w:val="1"/>
      <w:numFmt w:val="bullet"/>
      <w:pStyle w:val="Bulletedlist1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522F7D"/>
    <w:multiLevelType w:val="hybridMultilevel"/>
    <w:tmpl w:val="D9EEFC52"/>
    <w:lvl w:ilvl="0" w:tplc="DAC8DB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C878D3"/>
    <w:multiLevelType w:val="hybridMultilevel"/>
    <w:tmpl w:val="0C8CD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BF79C6"/>
    <w:multiLevelType w:val="multilevel"/>
    <w:tmpl w:val="FD1CD800"/>
    <w:lvl w:ilvl="0">
      <w:start w:val="1"/>
      <w:numFmt w:val="bullet"/>
      <w:lvlText w:val="-"/>
      <w:lvlJc w:val="left"/>
      <w:pPr>
        <w:ind w:left="3240" w:hanging="360"/>
      </w:pPr>
      <w:rPr>
        <w:rFonts w:ascii="Calibri" w:hAnsi="Calibri" w:cs="Calibri" w:hint="default"/>
        <w:sz w:val="20"/>
      </w:rPr>
    </w:lvl>
    <w:lvl w:ilvl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5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000" w:hanging="360"/>
      </w:pPr>
      <w:rPr>
        <w:rFonts w:ascii="Wingdings" w:hAnsi="Wingdings" w:cs="Wingdings" w:hint="default"/>
      </w:rPr>
    </w:lvl>
  </w:abstractNum>
  <w:abstractNum w:abstractNumId="6">
    <w:nsid w:val="54A04754"/>
    <w:multiLevelType w:val="hybridMultilevel"/>
    <w:tmpl w:val="D5CEDDB6"/>
    <w:lvl w:ilvl="0" w:tplc="0D68A3F0">
      <w:start w:val="1"/>
      <w:numFmt w:val="decimal"/>
      <w:pStyle w:val="ProjectNam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005D85"/>
    <w:multiLevelType w:val="hybridMultilevel"/>
    <w:tmpl w:val="16481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D46B97"/>
    <w:multiLevelType w:val="hybridMultilevel"/>
    <w:tmpl w:val="A01603AE"/>
    <w:lvl w:ilvl="0" w:tplc="A2EEFA5C">
      <w:start w:val="1"/>
      <w:numFmt w:val="bullet"/>
      <w:pStyle w:val="BulletedlistNormal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8C478F1"/>
    <w:multiLevelType w:val="hybridMultilevel"/>
    <w:tmpl w:val="0C44110E"/>
    <w:lvl w:ilvl="0" w:tplc="04090001">
      <w:start w:val="1"/>
      <w:numFmt w:val="bullet"/>
      <w:lvlText w:val=""/>
      <w:lvlJc w:val="left"/>
      <w:pPr>
        <w:ind w:left="1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10">
    <w:nsid w:val="69E1234B"/>
    <w:multiLevelType w:val="hybridMultilevel"/>
    <w:tmpl w:val="9176DB26"/>
    <w:lvl w:ilvl="0" w:tplc="C1C657A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ECD78DB"/>
    <w:multiLevelType w:val="multilevel"/>
    <w:tmpl w:val="7988CC6A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right"/>
      <w:pPr>
        <w:ind w:left="180" w:hanging="18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num w:numId="1">
    <w:abstractNumId w:val="11"/>
  </w:num>
  <w:num w:numId="2">
    <w:abstractNumId w:val="8"/>
  </w:num>
  <w:num w:numId="3">
    <w:abstractNumId w:val="12"/>
  </w:num>
  <w:num w:numId="4">
    <w:abstractNumId w:val="10"/>
  </w:num>
  <w:num w:numId="5">
    <w:abstractNumId w:val="7"/>
  </w:num>
  <w:num w:numId="6">
    <w:abstractNumId w:val="3"/>
  </w:num>
  <w:num w:numId="7">
    <w:abstractNumId w:val="2"/>
  </w:num>
  <w:num w:numId="8">
    <w:abstractNumId w:val="0"/>
  </w:num>
  <w:num w:numId="9">
    <w:abstractNumId w:val="6"/>
  </w:num>
  <w:num w:numId="10">
    <w:abstractNumId w:val="1"/>
  </w:num>
  <w:num w:numId="11">
    <w:abstractNumId w:val="4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69A"/>
    <w:rsid w:val="00011FC9"/>
    <w:rsid w:val="00031E2B"/>
    <w:rsid w:val="00036FBC"/>
    <w:rsid w:val="000426A3"/>
    <w:rsid w:val="00063015"/>
    <w:rsid w:val="00065890"/>
    <w:rsid w:val="000663D8"/>
    <w:rsid w:val="00071358"/>
    <w:rsid w:val="000817C9"/>
    <w:rsid w:val="00081BE4"/>
    <w:rsid w:val="000972AA"/>
    <w:rsid w:val="000A4B4C"/>
    <w:rsid w:val="000B09FE"/>
    <w:rsid w:val="000C082A"/>
    <w:rsid w:val="000C0BEA"/>
    <w:rsid w:val="000C2E1B"/>
    <w:rsid w:val="00101BC4"/>
    <w:rsid w:val="00112534"/>
    <w:rsid w:val="00117DBB"/>
    <w:rsid w:val="00124CFA"/>
    <w:rsid w:val="00141FA8"/>
    <w:rsid w:val="00166FF5"/>
    <w:rsid w:val="00174645"/>
    <w:rsid w:val="00175223"/>
    <w:rsid w:val="00183B4D"/>
    <w:rsid w:val="00197966"/>
    <w:rsid w:val="001C0FB6"/>
    <w:rsid w:val="002016B3"/>
    <w:rsid w:val="002027A0"/>
    <w:rsid w:val="00210FAE"/>
    <w:rsid w:val="00244D3C"/>
    <w:rsid w:val="002550FC"/>
    <w:rsid w:val="002568A4"/>
    <w:rsid w:val="00265A07"/>
    <w:rsid w:val="002875CF"/>
    <w:rsid w:val="002B0530"/>
    <w:rsid w:val="002B1202"/>
    <w:rsid w:val="002B328A"/>
    <w:rsid w:val="002C26C4"/>
    <w:rsid w:val="002D0DAB"/>
    <w:rsid w:val="002D439D"/>
    <w:rsid w:val="002F2DA9"/>
    <w:rsid w:val="002F574C"/>
    <w:rsid w:val="003340DB"/>
    <w:rsid w:val="00351AF1"/>
    <w:rsid w:val="00361630"/>
    <w:rsid w:val="003915B4"/>
    <w:rsid w:val="003A79E0"/>
    <w:rsid w:val="003D2BF0"/>
    <w:rsid w:val="003D78DC"/>
    <w:rsid w:val="003E3246"/>
    <w:rsid w:val="00400227"/>
    <w:rsid w:val="004168F8"/>
    <w:rsid w:val="00441652"/>
    <w:rsid w:val="004449E1"/>
    <w:rsid w:val="00446DD3"/>
    <w:rsid w:val="00451F70"/>
    <w:rsid w:val="00472F7A"/>
    <w:rsid w:val="00474BB1"/>
    <w:rsid w:val="00483ABE"/>
    <w:rsid w:val="00490E98"/>
    <w:rsid w:val="00494A19"/>
    <w:rsid w:val="004A0597"/>
    <w:rsid w:val="004B17BD"/>
    <w:rsid w:val="004C0AEA"/>
    <w:rsid w:val="004C2F16"/>
    <w:rsid w:val="004C4CEA"/>
    <w:rsid w:val="004D6280"/>
    <w:rsid w:val="004F2E41"/>
    <w:rsid w:val="004F63ED"/>
    <w:rsid w:val="00516FA8"/>
    <w:rsid w:val="0052038C"/>
    <w:rsid w:val="00524834"/>
    <w:rsid w:val="0054319A"/>
    <w:rsid w:val="005554C7"/>
    <w:rsid w:val="00557920"/>
    <w:rsid w:val="00583E4F"/>
    <w:rsid w:val="00597764"/>
    <w:rsid w:val="005B538D"/>
    <w:rsid w:val="005C119C"/>
    <w:rsid w:val="005D6AF1"/>
    <w:rsid w:val="005E0336"/>
    <w:rsid w:val="00640921"/>
    <w:rsid w:val="006524CB"/>
    <w:rsid w:val="006818DC"/>
    <w:rsid w:val="00691FA1"/>
    <w:rsid w:val="006937B1"/>
    <w:rsid w:val="006B3AAF"/>
    <w:rsid w:val="006D5AF9"/>
    <w:rsid w:val="007249B8"/>
    <w:rsid w:val="00725C89"/>
    <w:rsid w:val="00727400"/>
    <w:rsid w:val="00743DD6"/>
    <w:rsid w:val="00745726"/>
    <w:rsid w:val="0074583F"/>
    <w:rsid w:val="0077146E"/>
    <w:rsid w:val="00772241"/>
    <w:rsid w:val="007920C8"/>
    <w:rsid w:val="007C2CBC"/>
    <w:rsid w:val="007D0498"/>
    <w:rsid w:val="007D632B"/>
    <w:rsid w:val="007E66B8"/>
    <w:rsid w:val="0080302D"/>
    <w:rsid w:val="0081287E"/>
    <w:rsid w:val="0086314E"/>
    <w:rsid w:val="00875EC8"/>
    <w:rsid w:val="00894628"/>
    <w:rsid w:val="008A2D86"/>
    <w:rsid w:val="008B18A9"/>
    <w:rsid w:val="008B4376"/>
    <w:rsid w:val="008D3932"/>
    <w:rsid w:val="008D63BA"/>
    <w:rsid w:val="008E0EB9"/>
    <w:rsid w:val="00925EDB"/>
    <w:rsid w:val="00937550"/>
    <w:rsid w:val="0096467C"/>
    <w:rsid w:val="009832F1"/>
    <w:rsid w:val="00995882"/>
    <w:rsid w:val="009B5553"/>
    <w:rsid w:val="009C11D9"/>
    <w:rsid w:val="009C3178"/>
    <w:rsid w:val="009C4ADA"/>
    <w:rsid w:val="009D6DFB"/>
    <w:rsid w:val="009F0C15"/>
    <w:rsid w:val="00A14BED"/>
    <w:rsid w:val="00A15E10"/>
    <w:rsid w:val="00A22935"/>
    <w:rsid w:val="00A410A5"/>
    <w:rsid w:val="00A41AED"/>
    <w:rsid w:val="00A50ED2"/>
    <w:rsid w:val="00A52A74"/>
    <w:rsid w:val="00A635DB"/>
    <w:rsid w:val="00A653BE"/>
    <w:rsid w:val="00A73A5D"/>
    <w:rsid w:val="00A750F3"/>
    <w:rsid w:val="00A826AE"/>
    <w:rsid w:val="00AB430A"/>
    <w:rsid w:val="00AB72CE"/>
    <w:rsid w:val="00AB7568"/>
    <w:rsid w:val="00AD1908"/>
    <w:rsid w:val="00AD2D2A"/>
    <w:rsid w:val="00AE5CC1"/>
    <w:rsid w:val="00AE7E66"/>
    <w:rsid w:val="00AF06D0"/>
    <w:rsid w:val="00AF7BB3"/>
    <w:rsid w:val="00B05E0A"/>
    <w:rsid w:val="00B11363"/>
    <w:rsid w:val="00B565DF"/>
    <w:rsid w:val="00B62E9D"/>
    <w:rsid w:val="00B704E6"/>
    <w:rsid w:val="00B76096"/>
    <w:rsid w:val="00B81AC6"/>
    <w:rsid w:val="00BA5D47"/>
    <w:rsid w:val="00BB7AFA"/>
    <w:rsid w:val="00BD100A"/>
    <w:rsid w:val="00BD31DB"/>
    <w:rsid w:val="00BD39FC"/>
    <w:rsid w:val="00BF0DC1"/>
    <w:rsid w:val="00BF6BAB"/>
    <w:rsid w:val="00C0376D"/>
    <w:rsid w:val="00C16A62"/>
    <w:rsid w:val="00C249AD"/>
    <w:rsid w:val="00C32B8E"/>
    <w:rsid w:val="00C349DE"/>
    <w:rsid w:val="00C36734"/>
    <w:rsid w:val="00C45BC7"/>
    <w:rsid w:val="00C50AAB"/>
    <w:rsid w:val="00C61114"/>
    <w:rsid w:val="00C71280"/>
    <w:rsid w:val="00C83D83"/>
    <w:rsid w:val="00C9202A"/>
    <w:rsid w:val="00C9286C"/>
    <w:rsid w:val="00C93F1A"/>
    <w:rsid w:val="00CB0BC4"/>
    <w:rsid w:val="00CE7260"/>
    <w:rsid w:val="00CF751B"/>
    <w:rsid w:val="00D05DC8"/>
    <w:rsid w:val="00D27068"/>
    <w:rsid w:val="00D33F35"/>
    <w:rsid w:val="00D53B89"/>
    <w:rsid w:val="00D56EE9"/>
    <w:rsid w:val="00D66229"/>
    <w:rsid w:val="00D938E5"/>
    <w:rsid w:val="00D97EBC"/>
    <w:rsid w:val="00DA6B45"/>
    <w:rsid w:val="00DC304F"/>
    <w:rsid w:val="00DC62DF"/>
    <w:rsid w:val="00E13F17"/>
    <w:rsid w:val="00E20545"/>
    <w:rsid w:val="00E26B85"/>
    <w:rsid w:val="00E353FE"/>
    <w:rsid w:val="00E36476"/>
    <w:rsid w:val="00E37023"/>
    <w:rsid w:val="00E44070"/>
    <w:rsid w:val="00E458F0"/>
    <w:rsid w:val="00E64A3C"/>
    <w:rsid w:val="00E67E27"/>
    <w:rsid w:val="00E70558"/>
    <w:rsid w:val="00E94522"/>
    <w:rsid w:val="00E949AD"/>
    <w:rsid w:val="00E95025"/>
    <w:rsid w:val="00EA36D8"/>
    <w:rsid w:val="00EB21C5"/>
    <w:rsid w:val="00EC6E3D"/>
    <w:rsid w:val="00EE153B"/>
    <w:rsid w:val="00EE1849"/>
    <w:rsid w:val="00EE50F4"/>
    <w:rsid w:val="00EF069A"/>
    <w:rsid w:val="00F00466"/>
    <w:rsid w:val="00F0702E"/>
    <w:rsid w:val="00F25833"/>
    <w:rsid w:val="00F40854"/>
    <w:rsid w:val="00F42B92"/>
    <w:rsid w:val="00F47FA9"/>
    <w:rsid w:val="00F555B2"/>
    <w:rsid w:val="00F72195"/>
    <w:rsid w:val="00F772E9"/>
    <w:rsid w:val="00F901C2"/>
    <w:rsid w:val="00F92594"/>
    <w:rsid w:val="00FA21EA"/>
    <w:rsid w:val="00FB4D48"/>
    <w:rsid w:val="00FC2477"/>
    <w:rsid w:val="00FC7E45"/>
    <w:rsid w:val="00FF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locked="1" w:uiPriority="0"/>
    <w:lsdException w:name="heading 4" w:locked="1" w:uiPriority="0"/>
    <w:lsdException w:name="heading 5" w:locked="1" w:uiPriority="9"/>
    <w:lsdException w:name="heading 6" w:locked="1" w:uiPriority="9" w:unhideWhenUsed="0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 w:unhideWhenUsed="0"/>
    <w:lsdException w:name="Strong" w:locked="1" w:semiHidden="0" w:uiPriority="22" w:unhideWhenUsed="0"/>
    <w:lsdException w:name="Emphasis" w:locked="1" w:semiHidden="0" w:uiPriority="20" w:unhideWhenUsed="0"/>
    <w:lsdException w:name="Table Grid" w:semiHidden="0" w:uiPriority="59" w:unhideWhenUsed="0"/>
    <w:lsdException w:name="Placeholder Text" w:unhideWhenUsed="0"/>
    <w:lsdException w:name="No Spacing" w:locked="1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locked="1" w:semiHidden="0" w:uiPriority="29" w:unhideWhenUsed="0"/>
    <w:lsdException w:name="Intense Quote" w:locked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locked="1" w:semiHidden="0" w:uiPriority="19" w:unhideWhenUsed="0"/>
    <w:lsdException w:name="Intense Emphasis" w:locked="1" w:semiHidden="0" w:uiPriority="21" w:unhideWhenUsed="0"/>
    <w:lsdException w:name="Subtle Reference" w:locked="1" w:semiHidden="0" w:uiPriority="31" w:unhideWhenUsed="0"/>
    <w:lsdException w:name="Intense Reference" w:locked="1" w:semiHidden="0" w:uiPriority="32" w:unhideWhenUsed="0"/>
    <w:lsdException w:name="Book Title" w:locked="1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rsid w:val="00E44070"/>
  </w:style>
  <w:style w:type="paragraph" w:styleId="Heading1">
    <w:name w:val="heading 1"/>
    <w:basedOn w:val="Normal"/>
    <w:next w:val="Normal"/>
    <w:link w:val="Heading1Char"/>
    <w:qFormat/>
    <w:rsid w:val="005D6AF1"/>
    <w:pPr>
      <w:keepNext/>
      <w:keepLines/>
      <w:pBdr>
        <w:bottom w:val="single" w:sz="12" w:space="1" w:color="000000" w:themeColor="text1"/>
      </w:pBdr>
      <w:spacing w:before="360" w:line="280" w:lineRule="atLeast"/>
      <w:outlineLvl w:val="0"/>
    </w:pPr>
    <w:rPr>
      <w:rFonts w:ascii="Arial" w:eastAsia="Times New Roman" w:hAnsi="Arial" w:cs="Times New Roman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next w:val="Normal"/>
    <w:link w:val="Heading2Char"/>
    <w:qFormat/>
    <w:rsid w:val="00F555B2"/>
    <w:pPr>
      <w:keepNext/>
      <w:keepLines/>
      <w:spacing w:before="120" w:after="120" w:line="280" w:lineRule="atLeast"/>
      <w:outlineLvl w:val="1"/>
    </w:pPr>
    <w:rPr>
      <w:rFonts w:ascii="Arial" w:eastAsia="Times New Roman" w:hAnsi="Arial" w:cs="Times New Roman"/>
      <w:b/>
      <w:bCs/>
      <w:color w:val="000000" w:themeColor="text1"/>
      <w:sz w:val="20"/>
      <w:szCs w:val="26"/>
    </w:rPr>
  </w:style>
  <w:style w:type="paragraph" w:styleId="Heading3">
    <w:name w:val="heading 3"/>
    <w:basedOn w:val="Normal"/>
    <w:next w:val="Normal"/>
    <w:link w:val="Heading3Char"/>
    <w:semiHidden/>
    <w:locked/>
    <w:rsid w:val="00A14BED"/>
    <w:pPr>
      <w:keepNext/>
      <w:keepLines/>
      <w:numPr>
        <w:ilvl w:val="2"/>
        <w:numId w:val="1"/>
      </w:numPr>
      <w:spacing w:before="200" w:line="280" w:lineRule="atLeast"/>
      <w:ind w:left="1728" w:firstLine="0"/>
      <w:outlineLvl w:val="2"/>
    </w:pPr>
    <w:rPr>
      <w:rFonts w:ascii="Arial" w:eastAsia="Times New Roman" w:hAnsi="Arial" w:cs="Times New Roman"/>
      <w:b/>
      <w:bCs/>
      <w:color w:val="005D86"/>
      <w:sz w:val="20"/>
      <w:szCs w:val="20"/>
    </w:rPr>
  </w:style>
  <w:style w:type="paragraph" w:styleId="Heading4">
    <w:name w:val="heading 4"/>
    <w:basedOn w:val="Normal"/>
    <w:next w:val="Normal"/>
    <w:link w:val="Heading4Char"/>
    <w:semiHidden/>
    <w:locked/>
    <w:rsid w:val="00A14BED"/>
    <w:pPr>
      <w:keepNext/>
      <w:keepLines/>
      <w:numPr>
        <w:ilvl w:val="3"/>
        <w:numId w:val="1"/>
      </w:numPr>
      <w:spacing w:before="200" w:line="280" w:lineRule="atLeast"/>
      <w:ind w:left="1080"/>
      <w:outlineLvl w:val="3"/>
    </w:pPr>
    <w:rPr>
      <w:rFonts w:ascii="Arial" w:eastAsia="Times New Roman" w:hAnsi="Arial" w:cs="Times New Roman"/>
      <w:b/>
      <w:bCs/>
      <w:i/>
      <w:iCs/>
      <w:color w:val="005D86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locked/>
    <w:rsid w:val="00B76096"/>
    <w:pPr>
      <w:keepNext/>
      <w:keepLines/>
      <w:spacing w:before="200" w:line="280" w:lineRule="atLeast"/>
      <w:jc w:val="center"/>
      <w:outlineLvl w:val="4"/>
    </w:pPr>
    <w:rPr>
      <w:rFonts w:ascii="Arial" w:eastAsiaTheme="majorEastAsia" w:hAnsi="Arial" w:cstheme="majorBidi"/>
      <w:b/>
      <w:color w:val="000000" w:themeColor="text1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1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FA8"/>
  </w:style>
  <w:style w:type="paragraph" w:styleId="Footer">
    <w:name w:val="footer"/>
    <w:basedOn w:val="Normal"/>
    <w:link w:val="FooterChar"/>
    <w:uiPriority w:val="99"/>
    <w:unhideWhenUsed/>
    <w:rsid w:val="00141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FA8"/>
  </w:style>
  <w:style w:type="paragraph" w:styleId="BalloonText">
    <w:name w:val="Balloon Text"/>
    <w:basedOn w:val="Normal"/>
    <w:link w:val="BalloonTextChar"/>
    <w:uiPriority w:val="99"/>
    <w:semiHidden/>
    <w:unhideWhenUsed/>
    <w:rsid w:val="00141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FA8"/>
    <w:rPr>
      <w:rFonts w:ascii="Tahoma" w:hAnsi="Tahoma" w:cs="Tahoma"/>
      <w:sz w:val="16"/>
      <w:szCs w:val="16"/>
    </w:rPr>
  </w:style>
  <w:style w:type="paragraph" w:styleId="Title">
    <w:name w:val="Title"/>
    <w:aliases w:val="CandidateName"/>
    <w:basedOn w:val="Normal"/>
    <w:next w:val="Normal"/>
    <w:link w:val="TitleChar"/>
    <w:uiPriority w:val="10"/>
    <w:qFormat/>
    <w:rsid w:val="00E26B85"/>
    <w:pPr>
      <w:spacing w:after="120" w:line="240" w:lineRule="auto"/>
      <w:contextualSpacing/>
      <w:jc w:val="right"/>
    </w:pPr>
    <w:rPr>
      <w:rFonts w:ascii="Arial" w:eastAsiaTheme="majorEastAsia" w:hAnsi="Arial" w:cstheme="majorBidi"/>
      <w:b/>
      <w:spacing w:val="5"/>
      <w:kern w:val="28"/>
      <w:sz w:val="36"/>
      <w:szCs w:val="52"/>
    </w:rPr>
  </w:style>
  <w:style w:type="character" w:customStyle="1" w:styleId="TitleChar">
    <w:name w:val="Title Char"/>
    <w:aliases w:val="CandidateName Char"/>
    <w:basedOn w:val="DefaultParagraphFont"/>
    <w:link w:val="Title"/>
    <w:uiPriority w:val="10"/>
    <w:rsid w:val="00E26B85"/>
    <w:rPr>
      <w:rFonts w:ascii="Arial" w:eastAsiaTheme="majorEastAsia" w:hAnsi="Arial" w:cstheme="majorBidi"/>
      <w:b/>
      <w:spacing w:val="5"/>
      <w:kern w:val="28"/>
      <w:sz w:val="36"/>
      <w:szCs w:val="52"/>
    </w:rPr>
  </w:style>
  <w:style w:type="paragraph" w:styleId="Subtitle">
    <w:name w:val="Subtitle"/>
    <w:aliases w:val="Address"/>
    <w:basedOn w:val="Normal"/>
    <w:next w:val="Normal"/>
    <w:link w:val="SubtitleChar"/>
    <w:uiPriority w:val="11"/>
    <w:qFormat/>
    <w:rsid w:val="00141FA8"/>
    <w:pPr>
      <w:numPr>
        <w:ilvl w:val="1"/>
      </w:numPr>
      <w:spacing w:after="0"/>
      <w:jc w:val="right"/>
    </w:pPr>
    <w:rPr>
      <w:rFonts w:ascii="Arial" w:eastAsiaTheme="majorEastAsia" w:hAnsi="Arial" w:cstheme="majorBidi"/>
      <w:iCs/>
      <w:color w:val="000000" w:themeColor="text1"/>
      <w:spacing w:val="15"/>
      <w:sz w:val="18"/>
      <w:szCs w:val="24"/>
    </w:rPr>
  </w:style>
  <w:style w:type="character" w:customStyle="1" w:styleId="SubtitleChar">
    <w:name w:val="Subtitle Char"/>
    <w:aliases w:val="Address Char"/>
    <w:basedOn w:val="DefaultParagraphFont"/>
    <w:link w:val="Subtitle"/>
    <w:uiPriority w:val="11"/>
    <w:rsid w:val="00141FA8"/>
    <w:rPr>
      <w:rFonts w:ascii="Arial" w:eastAsiaTheme="majorEastAsia" w:hAnsi="Arial" w:cstheme="majorBidi"/>
      <w:iCs/>
      <w:color w:val="000000" w:themeColor="text1"/>
      <w:spacing w:val="15"/>
      <w:sz w:val="18"/>
      <w:szCs w:val="24"/>
    </w:rPr>
  </w:style>
  <w:style w:type="character" w:styleId="Hyperlink">
    <w:name w:val="Hyperlink"/>
    <w:basedOn w:val="DefaultParagraphFont"/>
    <w:uiPriority w:val="99"/>
    <w:unhideWhenUsed/>
    <w:rsid w:val="00141FA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727400"/>
    <w:rPr>
      <w:rFonts w:ascii="Arial" w:eastAsia="Times New Roman" w:hAnsi="Arial" w:cs="Times New Roman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rsid w:val="00F555B2"/>
    <w:rPr>
      <w:rFonts w:ascii="Arial" w:eastAsia="Times New Roman" w:hAnsi="Arial" w:cs="Times New Roman"/>
      <w:b/>
      <w:bCs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4A0597"/>
    <w:rPr>
      <w:rFonts w:ascii="Arial" w:eastAsia="Times New Roman" w:hAnsi="Arial" w:cs="Times New Roman"/>
      <w:b/>
      <w:bCs/>
      <w:color w:val="005D86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A0597"/>
    <w:rPr>
      <w:rFonts w:ascii="Arial" w:eastAsia="Times New Roman" w:hAnsi="Arial" w:cs="Times New Roman"/>
      <w:b/>
      <w:bCs/>
      <w:i/>
      <w:iCs/>
      <w:color w:val="005D8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597"/>
    <w:rPr>
      <w:rFonts w:ascii="Arial" w:eastAsiaTheme="majorEastAsia" w:hAnsi="Arial" w:cstheme="majorBidi"/>
      <w:b/>
      <w:color w:val="000000" w:themeColor="text1"/>
      <w:sz w:val="20"/>
    </w:rPr>
  </w:style>
  <w:style w:type="paragraph" w:customStyle="1" w:styleId="BulletedlistNormal">
    <w:name w:val="Bulleted list_Normal"/>
    <w:basedOn w:val="Normal"/>
    <w:qFormat/>
    <w:rsid w:val="00A52A74"/>
    <w:pPr>
      <w:numPr>
        <w:numId w:val="2"/>
      </w:numPr>
      <w:spacing w:before="60" w:after="60" w:line="240" w:lineRule="auto"/>
      <w:ind w:left="648"/>
      <w:jc w:val="both"/>
    </w:pPr>
    <w:rPr>
      <w:rFonts w:ascii="Arial" w:eastAsia="Times New Roman" w:hAnsi="Arial" w:cs="Times New Roman"/>
      <w:sz w:val="20"/>
      <w:szCs w:val="24"/>
    </w:rPr>
  </w:style>
  <w:style w:type="character" w:customStyle="1" w:styleId="BlueBoldtext">
    <w:name w:val="Blue Bold_text"/>
    <w:semiHidden/>
    <w:qFormat/>
    <w:rsid w:val="00A14BED"/>
    <w:rPr>
      <w:rFonts w:ascii="Arial" w:hAnsi="Arial"/>
      <w:b/>
      <w:color w:val="0075B0"/>
      <w:sz w:val="20"/>
    </w:rPr>
  </w:style>
  <w:style w:type="paragraph" w:customStyle="1" w:styleId="BodyText">
    <w:name w:val="BodyText"/>
    <w:basedOn w:val="Normal"/>
    <w:next w:val="Normal"/>
    <w:link w:val="BodyTextChar"/>
    <w:rsid w:val="00F555B2"/>
    <w:pPr>
      <w:spacing w:before="120" w:after="120" w:line="240" w:lineRule="auto"/>
    </w:pPr>
    <w:rPr>
      <w:rFonts w:ascii="Arial" w:eastAsia="Times New Roman" w:hAnsi="Arial" w:cs="Times New Roman"/>
      <w:sz w:val="20"/>
      <w:szCs w:val="24"/>
    </w:rPr>
  </w:style>
  <w:style w:type="table" w:styleId="TableGrid">
    <w:name w:val="Table Grid"/>
    <w:basedOn w:val="TableNormal"/>
    <w:uiPriority w:val="59"/>
    <w:rsid w:val="004449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Body">
    <w:name w:val="TableBody"/>
    <w:basedOn w:val="Normal"/>
    <w:semiHidden/>
    <w:locked/>
    <w:rsid w:val="004449E1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character" w:customStyle="1" w:styleId="Boldnew">
    <w:name w:val="Bold_new"/>
    <w:basedOn w:val="Strong"/>
    <w:qFormat/>
    <w:rsid w:val="004449E1"/>
    <w:rPr>
      <w:rFonts w:ascii="Arial" w:hAnsi="Arial"/>
      <w:b/>
      <w:bCs/>
      <w:i w:val="0"/>
      <w:color w:val="000000" w:themeColor="text1"/>
      <w:sz w:val="20"/>
    </w:rPr>
  </w:style>
  <w:style w:type="character" w:customStyle="1" w:styleId="BlueItalicinstructions">
    <w:name w:val="Blue Italic_instructions"/>
    <w:qFormat/>
    <w:rsid w:val="004449E1"/>
    <w:rPr>
      <w:rFonts w:ascii="Arial" w:hAnsi="Arial"/>
      <w:i/>
      <w:color w:val="0075B0"/>
      <w:sz w:val="20"/>
    </w:rPr>
  </w:style>
  <w:style w:type="character" w:styleId="Strong">
    <w:name w:val="Strong"/>
    <w:basedOn w:val="DefaultParagraphFont"/>
    <w:uiPriority w:val="22"/>
    <w:semiHidden/>
    <w:locked/>
    <w:rsid w:val="004449E1"/>
    <w:rPr>
      <w:b/>
      <w:bCs/>
    </w:rPr>
  </w:style>
  <w:style w:type="character" w:customStyle="1" w:styleId="BlueBoldItalicguidelinesintropages">
    <w:name w:val="Blue Bold Italic_guidelines_intropages"/>
    <w:qFormat/>
    <w:rsid w:val="004449E1"/>
    <w:rPr>
      <w:rFonts w:ascii="Arial" w:hAnsi="Arial"/>
      <w:b/>
      <w:i/>
      <w:color w:val="0075B0"/>
      <w:sz w:val="20"/>
    </w:rPr>
  </w:style>
  <w:style w:type="paragraph" w:customStyle="1" w:styleId="Body1">
    <w:name w:val="Body1"/>
    <w:basedOn w:val="Normal"/>
    <w:semiHidden/>
    <w:locked/>
    <w:rsid w:val="00E458F0"/>
    <w:pPr>
      <w:spacing w:before="120" w:after="120" w:line="240" w:lineRule="auto"/>
      <w:ind w:left="432"/>
      <w:jc w:val="both"/>
    </w:pPr>
    <w:rPr>
      <w:rFonts w:ascii="Arial" w:eastAsia="Times New Roman" w:hAnsi="Arial" w:cs="Times New Roman"/>
      <w:bCs/>
      <w:sz w:val="20"/>
      <w:szCs w:val="24"/>
    </w:rPr>
  </w:style>
  <w:style w:type="paragraph" w:customStyle="1" w:styleId="Body">
    <w:name w:val="Body"/>
    <w:basedOn w:val="Normal"/>
    <w:semiHidden/>
    <w:locked/>
    <w:rsid w:val="00E458F0"/>
    <w:pPr>
      <w:spacing w:before="80" w:after="80" w:line="240" w:lineRule="auto"/>
      <w:ind w:left="432"/>
    </w:pPr>
    <w:rPr>
      <w:rFonts w:ascii="Arial" w:eastAsia="Times New Roman" w:hAnsi="Arial" w:cs="Times New Roman"/>
      <w:sz w:val="20"/>
      <w:szCs w:val="24"/>
    </w:rPr>
  </w:style>
  <w:style w:type="paragraph" w:customStyle="1" w:styleId="Bulletedlist1">
    <w:name w:val="Bulleted list 1"/>
    <w:basedOn w:val="ListParagraph"/>
    <w:semiHidden/>
    <w:locked/>
    <w:rsid w:val="004A0597"/>
    <w:pPr>
      <w:numPr>
        <w:numId w:val="7"/>
      </w:numPr>
    </w:pPr>
    <w:rPr>
      <w:rFonts w:ascii="Arial" w:hAnsi="Arial"/>
      <w:sz w:val="20"/>
    </w:rPr>
  </w:style>
  <w:style w:type="paragraph" w:customStyle="1" w:styleId="TableCellBody">
    <w:name w:val="Table Cell Body"/>
    <w:basedOn w:val="Normal"/>
    <w:semiHidden/>
    <w:locked/>
    <w:rsid w:val="00B76096"/>
    <w:pPr>
      <w:spacing w:before="40" w:after="40" w:line="280" w:lineRule="atLeast"/>
    </w:pPr>
    <w:rPr>
      <w:rFonts w:ascii="Arial" w:eastAsia="Calibri" w:hAnsi="Arial" w:cs="Arial"/>
      <w:snapToGrid w:val="0"/>
      <w:color w:val="000000"/>
      <w:w w:val="0"/>
      <w:sz w:val="20"/>
      <w:szCs w:val="20"/>
    </w:rPr>
  </w:style>
  <w:style w:type="paragraph" w:styleId="ListParagraph">
    <w:name w:val="List Paragraph"/>
    <w:basedOn w:val="Normal"/>
    <w:uiPriority w:val="34"/>
    <w:semiHidden/>
    <w:rsid w:val="00A15E10"/>
    <w:pPr>
      <w:ind w:left="720"/>
      <w:contextualSpacing/>
    </w:pPr>
  </w:style>
  <w:style w:type="paragraph" w:customStyle="1" w:styleId="ProjectName">
    <w:name w:val="Project Name"/>
    <w:basedOn w:val="Heading2"/>
    <w:qFormat/>
    <w:rsid w:val="00351AF1"/>
    <w:pPr>
      <w:keepNext w:val="0"/>
      <w:numPr>
        <w:numId w:val="9"/>
      </w:numPr>
      <w:pBdr>
        <w:bottom w:val="single" w:sz="12" w:space="1" w:color="auto"/>
      </w:pBdr>
      <w:spacing w:before="300" w:line="0" w:lineRule="atLeast"/>
    </w:pPr>
    <w:rPr>
      <w:rFonts w:cs="Arial"/>
      <w:szCs w:val="20"/>
    </w:rPr>
  </w:style>
  <w:style w:type="paragraph" w:customStyle="1" w:styleId="BulletedListForProjects">
    <w:name w:val="BulletedListForProjects"/>
    <w:basedOn w:val="BulletedlistNormal"/>
    <w:rsid w:val="00A52A74"/>
    <w:pPr>
      <w:ind w:left="994"/>
    </w:pPr>
  </w:style>
  <w:style w:type="paragraph" w:customStyle="1" w:styleId="ProjectDescBodyText">
    <w:name w:val="ProjectDescBodyText"/>
    <w:basedOn w:val="BodyText"/>
    <w:link w:val="ProjectDescBodyTextChar"/>
    <w:rsid w:val="00A50ED2"/>
    <w:pPr>
      <w:ind w:left="360"/>
    </w:pPr>
  </w:style>
  <w:style w:type="paragraph" w:customStyle="1" w:styleId="Heading2ProjectHeadings">
    <w:name w:val="Heading2_ProjectHeadings"/>
    <w:basedOn w:val="Heading3"/>
    <w:autoRedefine/>
    <w:rsid w:val="0081287E"/>
    <w:pPr>
      <w:numPr>
        <w:ilvl w:val="0"/>
        <w:numId w:val="10"/>
      </w:numPr>
    </w:pPr>
    <w:rPr>
      <w:rFonts w:cs="Arial"/>
      <w:color w:val="auto"/>
    </w:rPr>
  </w:style>
  <w:style w:type="paragraph" w:customStyle="1" w:styleId="ProjectHeadingsBold">
    <w:name w:val="Project_Headings_Bold"/>
    <w:basedOn w:val="ProjectDescBodyText"/>
    <w:link w:val="ProjectHeadingsBoldChar"/>
    <w:rsid w:val="00F0702E"/>
    <w:rPr>
      <w:rFonts w:eastAsiaTheme="minorHAnsi"/>
      <w:b/>
    </w:rPr>
  </w:style>
  <w:style w:type="character" w:customStyle="1" w:styleId="BodyTextChar">
    <w:name w:val="BodyText Char"/>
    <w:basedOn w:val="DefaultParagraphFont"/>
    <w:link w:val="BodyText"/>
    <w:rsid w:val="00FC7E45"/>
    <w:rPr>
      <w:rFonts w:ascii="Arial" w:eastAsia="Times New Roman" w:hAnsi="Arial" w:cs="Times New Roman"/>
      <w:sz w:val="20"/>
      <w:szCs w:val="24"/>
    </w:rPr>
  </w:style>
  <w:style w:type="character" w:customStyle="1" w:styleId="ProjectDescBodyTextChar">
    <w:name w:val="ProjectDescBodyText Char"/>
    <w:basedOn w:val="BodyTextChar"/>
    <w:link w:val="ProjectDescBodyText"/>
    <w:rsid w:val="00FC7E45"/>
    <w:rPr>
      <w:rFonts w:ascii="Arial" w:eastAsia="Times New Roman" w:hAnsi="Arial" w:cs="Times New Roman"/>
      <w:sz w:val="20"/>
      <w:szCs w:val="24"/>
    </w:rPr>
  </w:style>
  <w:style w:type="character" w:customStyle="1" w:styleId="ProjectHeadingsBoldChar">
    <w:name w:val="Project_Headings_Bold Char"/>
    <w:basedOn w:val="ProjectDescBodyTextChar"/>
    <w:link w:val="ProjectHeadingsBold"/>
    <w:rsid w:val="00FC7E45"/>
    <w:rPr>
      <w:rFonts w:ascii="Arial" w:eastAsia="Times New Roman" w:hAnsi="Arial" w:cs="Times New Roman"/>
      <w:b/>
      <w:sz w:val="2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locked="1" w:uiPriority="0"/>
    <w:lsdException w:name="heading 4" w:locked="1" w:uiPriority="0"/>
    <w:lsdException w:name="heading 5" w:locked="1" w:uiPriority="9"/>
    <w:lsdException w:name="heading 6" w:locked="1" w:uiPriority="9" w:unhideWhenUsed="0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 w:unhideWhenUsed="0"/>
    <w:lsdException w:name="Strong" w:locked="1" w:semiHidden="0" w:uiPriority="22" w:unhideWhenUsed="0"/>
    <w:lsdException w:name="Emphasis" w:locked="1" w:semiHidden="0" w:uiPriority="20" w:unhideWhenUsed="0"/>
    <w:lsdException w:name="Table Grid" w:semiHidden="0" w:uiPriority="59" w:unhideWhenUsed="0"/>
    <w:lsdException w:name="Placeholder Text" w:unhideWhenUsed="0"/>
    <w:lsdException w:name="No Spacing" w:locked="1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locked="1" w:semiHidden="0" w:uiPriority="29" w:unhideWhenUsed="0"/>
    <w:lsdException w:name="Intense Quote" w:locked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locked="1" w:semiHidden="0" w:uiPriority="19" w:unhideWhenUsed="0"/>
    <w:lsdException w:name="Intense Emphasis" w:locked="1" w:semiHidden="0" w:uiPriority="21" w:unhideWhenUsed="0"/>
    <w:lsdException w:name="Subtle Reference" w:locked="1" w:semiHidden="0" w:uiPriority="31" w:unhideWhenUsed="0"/>
    <w:lsdException w:name="Intense Reference" w:locked="1" w:semiHidden="0" w:uiPriority="32" w:unhideWhenUsed="0"/>
    <w:lsdException w:name="Book Title" w:locked="1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rsid w:val="00E44070"/>
  </w:style>
  <w:style w:type="paragraph" w:styleId="Heading1">
    <w:name w:val="heading 1"/>
    <w:basedOn w:val="Normal"/>
    <w:next w:val="Normal"/>
    <w:link w:val="Heading1Char"/>
    <w:qFormat/>
    <w:rsid w:val="005D6AF1"/>
    <w:pPr>
      <w:keepNext/>
      <w:keepLines/>
      <w:pBdr>
        <w:bottom w:val="single" w:sz="12" w:space="1" w:color="000000" w:themeColor="text1"/>
      </w:pBdr>
      <w:spacing w:before="360" w:line="280" w:lineRule="atLeast"/>
      <w:outlineLvl w:val="0"/>
    </w:pPr>
    <w:rPr>
      <w:rFonts w:ascii="Arial" w:eastAsia="Times New Roman" w:hAnsi="Arial" w:cs="Times New Roman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next w:val="Normal"/>
    <w:link w:val="Heading2Char"/>
    <w:qFormat/>
    <w:rsid w:val="00F555B2"/>
    <w:pPr>
      <w:keepNext/>
      <w:keepLines/>
      <w:spacing w:before="120" w:after="120" w:line="280" w:lineRule="atLeast"/>
      <w:outlineLvl w:val="1"/>
    </w:pPr>
    <w:rPr>
      <w:rFonts w:ascii="Arial" w:eastAsia="Times New Roman" w:hAnsi="Arial" w:cs="Times New Roman"/>
      <w:b/>
      <w:bCs/>
      <w:color w:val="000000" w:themeColor="text1"/>
      <w:sz w:val="20"/>
      <w:szCs w:val="26"/>
    </w:rPr>
  </w:style>
  <w:style w:type="paragraph" w:styleId="Heading3">
    <w:name w:val="heading 3"/>
    <w:basedOn w:val="Normal"/>
    <w:next w:val="Normal"/>
    <w:link w:val="Heading3Char"/>
    <w:semiHidden/>
    <w:locked/>
    <w:rsid w:val="00A14BED"/>
    <w:pPr>
      <w:keepNext/>
      <w:keepLines/>
      <w:numPr>
        <w:ilvl w:val="2"/>
        <w:numId w:val="1"/>
      </w:numPr>
      <w:spacing w:before="200" w:line="280" w:lineRule="atLeast"/>
      <w:ind w:left="1728" w:firstLine="0"/>
      <w:outlineLvl w:val="2"/>
    </w:pPr>
    <w:rPr>
      <w:rFonts w:ascii="Arial" w:eastAsia="Times New Roman" w:hAnsi="Arial" w:cs="Times New Roman"/>
      <w:b/>
      <w:bCs/>
      <w:color w:val="005D86"/>
      <w:sz w:val="20"/>
      <w:szCs w:val="20"/>
    </w:rPr>
  </w:style>
  <w:style w:type="paragraph" w:styleId="Heading4">
    <w:name w:val="heading 4"/>
    <w:basedOn w:val="Normal"/>
    <w:next w:val="Normal"/>
    <w:link w:val="Heading4Char"/>
    <w:semiHidden/>
    <w:locked/>
    <w:rsid w:val="00A14BED"/>
    <w:pPr>
      <w:keepNext/>
      <w:keepLines/>
      <w:numPr>
        <w:ilvl w:val="3"/>
        <w:numId w:val="1"/>
      </w:numPr>
      <w:spacing w:before="200" w:line="280" w:lineRule="atLeast"/>
      <w:ind w:left="1080"/>
      <w:outlineLvl w:val="3"/>
    </w:pPr>
    <w:rPr>
      <w:rFonts w:ascii="Arial" w:eastAsia="Times New Roman" w:hAnsi="Arial" w:cs="Times New Roman"/>
      <w:b/>
      <w:bCs/>
      <w:i/>
      <w:iCs/>
      <w:color w:val="005D86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locked/>
    <w:rsid w:val="00B76096"/>
    <w:pPr>
      <w:keepNext/>
      <w:keepLines/>
      <w:spacing w:before="200" w:line="280" w:lineRule="atLeast"/>
      <w:jc w:val="center"/>
      <w:outlineLvl w:val="4"/>
    </w:pPr>
    <w:rPr>
      <w:rFonts w:ascii="Arial" w:eastAsiaTheme="majorEastAsia" w:hAnsi="Arial" w:cstheme="majorBidi"/>
      <w:b/>
      <w:color w:val="000000" w:themeColor="text1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1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FA8"/>
  </w:style>
  <w:style w:type="paragraph" w:styleId="Footer">
    <w:name w:val="footer"/>
    <w:basedOn w:val="Normal"/>
    <w:link w:val="FooterChar"/>
    <w:uiPriority w:val="99"/>
    <w:unhideWhenUsed/>
    <w:rsid w:val="00141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FA8"/>
  </w:style>
  <w:style w:type="paragraph" w:styleId="BalloonText">
    <w:name w:val="Balloon Text"/>
    <w:basedOn w:val="Normal"/>
    <w:link w:val="BalloonTextChar"/>
    <w:uiPriority w:val="99"/>
    <w:semiHidden/>
    <w:unhideWhenUsed/>
    <w:rsid w:val="00141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FA8"/>
    <w:rPr>
      <w:rFonts w:ascii="Tahoma" w:hAnsi="Tahoma" w:cs="Tahoma"/>
      <w:sz w:val="16"/>
      <w:szCs w:val="16"/>
    </w:rPr>
  </w:style>
  <w:style w:type="paragraph" w:styleId="Title">
    <w:name w:val="Title"/>
    <w:aliases w:val="CandidateName"/>
    <w:basedOn w:val="Normal"/>
    <w:next w:val="Normal"/>
    <w:link w:val="TitleChar"/>
    <w:uiPriority w:val="10"/>
    <w:qFormat/>
    <w:rsid w:val="00E26B85"/>
    <w:pPr>
      <w:spacing w:after="120" w:line="240" w:lineRule="auto"/>
      <w:contextualSpacing/>
      <w:jc w:val="right"/>
    </w:pPr>
    <w:rPr>
      <w:rFonts w:ascii="Arial" w:eastAsiaTheme="majorEastAsia" w:hAnsi="Arial" w:cstheme="majorBidi"/>
      <w:b/>
      <w:spacing w:val="5"/>
      <w:kern w:val="28"/>
      <w:sz w:val="36"/>
      <w:szCs w:val="52"/>
    </w:rPr>
  </w:style>
  <w:style w:type="character" w:customStyle="1" w:styleId="TitleChar">
    <w:name w:val="Title Char"/>
    <w:aliases w:val="CandidateName Char"/>
    <w:basedOn w:val="DefaultParagraphFont"/>
    <w:link w:val="Title"/>
    <w:uiPriority w:val="10"/>
    <w:rsid w:val="00E26B85"/>
    <w:rPr>
      <w:rFonts w:ascii="Arial" w:eastAsiaTheme="majorEastAsia" w:hAnsi="Arial" w:cstheme="majorBidi"/>
      <w:b/>
      <w:spacing w:val="5"/>
      <w:kern w:val="28"/>
      <w:sz w:val="36"/>
      <w:szCs w:val="52"/>
    </w:rPr>
  </w:style>
  <w:style w:type="paragraph" w:styleId="Subtitle">
    <w:name w:val="Subtitle"/>
    <w:aliases w:val="Address"/>
    <w:basedOn w:val="Normal"/>
    <w:next w:val="Normal"/>
    <w:link w:val="SubtitleChar"/>
    <w:uiPriority w:val="11"/>
    <w:qFormat/>
    <w:rsid w:val="00141FA8"/>
    <w:pPr>
      <w:numPr>
        <w:ilvl w:val="1"/>
      </w:numPr>
      <w:spacing w:after="0"/>
      <w:jc w:val="right"/>
    </w:pPr>
    <w:rPr>
      <w:rFonts w:ascii="Arial" w:eastAsiaTheme="majorEastAsia" w:hAnsi="Arial" w:cstheme="majorBidi"/>
      <w:iCs/>
      <w:color w:val="000000" w:themeColor="text1"/>
      <w:spacing w:val="15"/>
      <w:sz w:val="18"/>
      <w:szCs w:val="24"/>
    </w:rPr>
  </w:style>
  <w:style w:type="character" w:customStyle="1" w:styleId="SubtitleChar">
    <w:name w:val="Subtitle Char"/>
    <w:aliases w:val="Address Char"/>
    <w:basedOn w:val="DefaultParagraphFont"/>
    <w:link w:val="Subtitle"/>
    <w:uiPriority w:val="11"/>
    <w:rsid w:val="00141FA8"/>
    <w:rPr>
      <w:rFonts w:ascii="Arial" w:eastAsiaTheme="majorEastAsia" w:hAnsi="Arial" w:cstheme="majorBidi"/>
      <w:iCs/>
      <w:color w:val="000000" w:themeColor="text1"/>
      <w:spacing w:val="15"/>
      <w:sz w:val="18"/>
      <w:szCs w:val="24"/>
    </w:rPr>
  </w:style>
  <w:style w:type="character" w:styleId="Hyperlink">
    <w:name w:val="Hyperlink"/>
    <w:basedOn w:val="DefaultParagraphFont"/>
    <w:uiPriority w:val="99"/>
    <w:unhideWhenUsed/>
    <w:rsid w:val="00141FA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727400"/>
    <w:rPr>
      <w:rFonts w:ascii="Arial" w:eastAsia="Times New Roman" w:hAnsi="Arial" w:cs="Times New Roman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rsid w:val="00F555B2"/>
    <w:rPr>
      <w:rFonts w:ascii="Arial" w:eastAsia="Times New Roman" w:hAnsi="Arial" w:cs="Times New Roman"/>
      <w:b/>
      <w:bCs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4A0597"/>
    <w:rPr>
      <w:rFonts w:ascii="Arial" w:eastAsia="Times New Roman" w:hAnsi="Arial" w:cs="Times New Roman"/>
      <w:b/>
      <w:bCs/>
      <w:color w:val="005D86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A0597"/>
    <w:rPr>
      <w:rFonts w:ascii="Arial" w:eastAsia="Times New Roman" w:hAnsi="Arial" w:cs="Times New Roman"/>
      <w:b/>
      <w:bCs/>
      <w:i/>
      <w:iCs/>
      <w:color w:val="005D8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597"/>
    <w:rPr>
      <w:rFonts w:ascii="Arial" w:eastAsiaTheme="majorEastAsia" w:hAnsi="Arial" w:cstheme="majorBidi"/>
      <w:b/>
      <w:color w:val="000000" w:themeColor="text1"/>
      <w:sz w:val="20"/>
    </w:rPr>
  </w:style>
  <w:style w:type="paragraph" w:customStyle="1" w:styleId="BulletedlistNormal">
    <w:name w:val="Bulleted list_Normal"/>
    <w:basedOn w:val="Normal"/>
    <w:qFormat/>
    <w:rsid w:val="00A52A74"/>
    <w:pPr>
      <w:numPr>
        <w:numId w:val="2"/>
      </w:numPr>
      <w:spacing w:before="60" w:after="60" w:line="240" w:lineRule="auto"/>
      <w:ind w:left="648"/>
      <w:jc w:val="both"/>
    </w:pPr>
    <w:rPr>
      <w:rFonts w:ascii="Arial" w:eastAsia="Times New Roman" w:hAnsi="Arial" w:cs="Times New Roman"/>
      <w:sz w:val="20"/>
      <w:szCs w:val="24"/>
    </w:rPr>
  </w:style>
  <w:style w:type="character" w:customStyle="1" w:styleId="BlueBoldtext">
    <w:name w:val="Blue Bold_text"/>
    <w:semiHidden/>
    <w:qFormat/>
    <w:rsid w:val="00A14BED"/>
    <w:rPr>
      <w:rFonts w:ascii="Arial" w:hAnsi="Arial"/>
      <w:b/>
      <w:color w:val="0075B0"/>
      <w:sz w:val="20"/>
    </w:rPr>
  </w:style>
  <w:style w:type="paragraph" w:customStyle="1" w:styleId="BodyText">
    <w:name w:val="BodyText"/>
    <w:basedOn w:val="Normal"/>
    <w:next w:val="Normal"/>
    <w:link w:val="BodyTextChar"/>
    <w:rsid w:val="00F555B2"/>
    <w:pPr>
      <w:spacing w:before="120" w:after="120" w:line="240" w:lineRule="auto"/>
    </w:pPr>
    <w:rPr>
      <w:rFonts w:ascii="Arial" w:eastAsia="Times New Roman" w:hAnsi="Arial" w:cs="Times New Roman"/>
      <w:sz w:val="20"/>
      <w:szCs w:val="24"/>
    </w:rPr>
  </w:style>
  <w:style w:type="table" w:styleId="TableGrid">
    <w:name w:val="Table Grid"/>
    <w:basedOn w:val="TableNormal"/>
    <w:uiPriority w:val="59"/>
    <w:rsid w:val="004449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Body">
    <w:name w:val="TableBody"/>
    <w:basedOn w:val="Normal"/>
    <w:semiHidden/>
    <w:locked/>
    <w:rsid w:val="004449E1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character" w:customStyle="1" w:styleId="Boldnew">
    <w:name w:val="Bold_new"/>
    <w:basedOn w:val="Strong"/>
    <w:qFormat/>
    <w:rsid w:val="004449E1"/>
    <w:rPr>
      <w:rFonts w:ascii="Arial" w:hAnsi="Arial"/>
      <w:b/>
      <w:bCs/>
      <w:i w:val="0"/>
      <w:color w:val="000000" w:themeColor="text1"/>
      <w:sz w:val="20"/>
    </w:rPr>
  </w:style>
  <w:style w:type="character" w:customStyle="1" w:styleId="BlueItalicinstructions">
    <w:name w:val="Blue Italic_instructions"/>
    <w:qFormat/>
    <w:rsid w:val="004449E1"/>
    <w:rPr>
      <w:rFonts w:ascii="Arial" w:hAnsi="Arial"/>
      <w:i/>
      <w:color w:val="0075B0"/>
      <w:sz w:val="20"/>
    </w:rPr>
  </w:style>
  <w:style w:type="character" w:styleId="Strong">
    <w:name w:val="Strong"/>
    <w:basedOn w:val="DefaultParagraphFont"/>
    <w:uiPriority w:val="22"/>
    <w:semiHidden/>
    <w:locked/>
    <w:rsid w:val="004449E1"/>
    <w:rPr>
      <w:b/>
      <w:bCs/>
    </w:rPr>
  </w:style>
  <w:style w:type="character" w:customStyle="1" w:styleId="BlueBoldItalicguidelinesintropages">
    <w:name w:val="Blue Bold Italic_guidelines_intropages"/>
    <w:qFormat/>
    <w:rsid w:val="004449E1"/>
    <w:rPr>
      <w:rFonts w:ascii="Arial" w:hAnsi="Arial"/>
      <w:b/>
      <w:i/>
      <w:color w:val="0075B0"/>
      <w:sz w:val="20"/>
    </w:rPr>
  </w:style>
  <w:style w:type="paragraph" w:customStyle="1" w:styleId="Body1">
    <w:name w:val="Body1"/>
    <w:basedOn w:val="Normal"/>
    <w:semiHidden/>
    <w:locked/>
    <w:rsid w:val="00E458F0"/>
    <w:pPr>
      <w:spacing w:before="120" w:after="120" w:line="240" w:lineRule="auto"/>
      <w:ind w:left="432"/>
      <w:jc w:val="both"/>
    </w:pPr>
    <w:rPr>
      <w:rFonts w:ascii="Arial" w:eastAsia="Times New Roman" w:hAnsi="Arial" w:cs="Times New Roman"/>
      <w:bCs/>
      <w:sz w:val="20"/>
      <w:szCs w:val="24"/>
    </w:rPr>
  </w:style>
  <w:style w:type="paragraph" w:customStyle="1" w:styleId="Body">
    <w:name w:val="Body"/>
    <w:basedOn w:val="Normal"/>
    <w:semiHidden/>
    <w:locked/>
    <w:rsid w:val="00E458F0"/>
    <w:pPr>
      <w:spacing w:before="80" w:after="80" w:line="240" w:lineRule="auto"/>
      <w:ind w:left="432"/>
    </w:pPr>
    <w:rPr>
      <w:rFonts w:ascii="Arial" w:eastAsia="Times New Roman" w:hAnsi="Arial" w:cs="Times New Roman"/>
      <w:sz w:val="20"/>
      <w:szCs w:val="24"/>
    </w:rPr>
  </w:style>
  <w:style w:type="paragraph" w:customStyle="1" w:styleId="Bulletedlist1">
    <w:name w:val="Bulleted list 1"/>
    <w:basedOn w:val="ListParagraph"/>
    <w:semiHidden/>
    <w:locked/>
    <w:rsid w:val="004A0597"/>
    <w:pPr>
      <w:numPr>
        <w:numId w:val="7"/>
      </w:numPr>
    </w:pPr>
    <w:rPr>
      <w:rFonts w:ascii="Arial" w:hAnsi="Arial"/>
      <w:sz w:val="20"/>
    </w:rPr>
  </w:style>
  <w:style w:type="paragraph" w:customStyle="1" w:styleId="TableCellBody">
    <w:name w:val="Table Cell Body"/>
    <w:basedOn w:val="Normal"/>
    <w:semiHidden/>
    <w:locked/>
    <w:rsid w:val="00B76096"/>
    <w:pPr>
      <w:spacing w:before="40" w:after="40" w:line="280" w:lineRule="atLeast"/>
    </w:pPr>
    <w:rPr>
      <w:rFonts w:ascii="Arial" w:eastAsia="Calibri" w:hAnsi="Arial" w:cs="Arial"/>
      <w:snapToGrid w:val="0"/>
      <w:color w:val="000000"/>
      <w:w w:val="0"/>
      <w:sz w:val="20"/>
      <w:szCs w:val="20"/>
    </w:rPr>
  </w:style>
  <w:style w:type="paragraph" w:styleId="ListParagraph">
    <w:name w:val="List Paragraph"/>
    <w:basedOn w:val="Normal"/>
    <w:uiPriority w:val="34"/>
    <w:semiHidden/>
    <w:rsid w:val="00A15E10"/>
    <w:pPr>
      <w:ind w:left="720"/>
      <w:contextualSpacing/>
    </w:pPr>
  </w:style>
  <w:style w:type="paragraph" w:customStyle="1" w:styleId="ProjectName">
    <w:name w:val="Project Name"/>
    <w:basedOn w:val="Heading2"/>
    <w:qFormat/>
    <w:rsid w:val="00351AF1"/>
    <w:pPr>
      <w:keepNext w:val="0"/>
      <w:numPr>
        <w:numId w:val="9"/>
      </w:numPr>
      <w:pBdr>
        <w:bottom w:val="single" w:sz="12" w:space="1" w:color="auto"/>
      </w:pBdr>
      <w:spacing w:before="300" w:line="0" w:lineRule="atLeast"/>
    </w:pPr>
    <w:rPr>
      <w:rFonts w:cs="Arial"/>
      <w:szCs w:val="20"/>
    </w:rPr>
  </w:style>
  <w:style w:type="paragraph" w:customStyle="1" w:styleId="BulletedListForProjects">
    <w:name w:val="BulletedListForProjects"/>
    <w:basedOn w:val="BulletedlistNormal"/>
    <w:rsid w:val="00A52A74"/>
    <w:pPr>
      <w:ind w:left="994"/>
    </w:pPr>
  </w:style>
  <w:style w:type="paragraph" w:customStyle="1" w:styleId="ProjectDescBodyText">
    <w:name w:val="ProjectDescBodyText"/>
    <w:basedOn w:val="BodyText"/>
    <w:link w:val="ProjectDescBodyTextChar"/>
    <w:rsid w:val="00A50ED2"/>
    <w:pPr>
      <w:ind w:left="360"/>
    </w:pPr>
  </w:style>
  <w:style w:type="paragraph" w:customStyle="1" w:styleId="Heading2ProjectHeadings">
    <w:name w:val="Heading2_ProjectHeadings"/>
    <w:basedOn w:val="Heading3"/>
    <w:autoRedefine/>
    <w:rsid w:val="0081287E"/>
    <w:pPr>
      <w:numPr>
        <w:ilvl w:val="0"/>
        <w:numId w:val="10"/>
      </w:numPr>
    </w:pPr>
    <w:rPr>
      <w:rFonts w:cs="Arial"/>
      <w:color w:val="auto"/>
    </w:rPr>
  </w:style>
  <w:style w:type="paragraph" w:customStyle="1" w:styleId="ProjectHeadingsBold">
    <w:name w:val="Project_Headings_Bold"/>
    <w:basedOn w:val="ProjectDescBodyText"/>
    <w:link w:val="ProjectHeadingsBoldChar"/>
    <w:rsid w:val="00F0702E"/>
    <w:rPr>
      <w:rFonts w:eastAsiaTheme="minorHAnsi"/>
      <w:b/>
    </w:rPr>
  </w:style>
  <w:style w:type="character" w:customStyle="1" w:styleId="BodyTextChar">
    <w:name w:val="BodyText Char"/>
    <w:basedOn w:val="DefaultParagraphFont"/>
    <w:link w:val="BodyText"/>
    <w:rsid w:val="00FC7E45"/>
    <w:rPr>
      <w:rFonts w:ascii="Arial" w:eastAsia="Times New Roman" w:hAnsi="Arial" w:cs="Times New Roman"/>
      <w:sz w:val="20"/>
      <w:szCs w:val="24"/>
    </w:rPr>
  </w:style>
  <w:style w:type="character" w:customStyle="1" w:styleId="ProjectDescBodyTextChar">
    <w:name w:val="ProjectDescBodyText Char"/>
    <w:basedOn w:val="BodyTextChar"/>
    <w:link w:val="ProjectDescBodyText"/>
    <w:rsid w:val="00FC7E45"/>
    <w:rPr>
      <w:rFonts w:ascii="Arial" w:eastAsia="Times New Roman" w:hAnsi="Arial" w:cs="Times New Roman"/>
      <w:sz w:val="20"/>
      <w:szCs w:val="24"/>
    </w:rPr>
  </w:style>
  <w:style w:type="character" w:customStyle="1" w:styleId="ProjectHeadingsBoldChar">
    <w:name w:val="Project_Headings_Bold Char"/>
    <w:basedOn w:val="ProjectDescBodyTextChar"/>
    <w:link w:val="ProjectHeadingsBold"/>
    <w:rsid w:val="00FC7E45"/>
    <w:rPr>
      <w:rFonts w:ascii="Arial" w:eastAsia="Times New Roman" w:hAnsi="Arial" w:cs="Times New Roman"/>
      <w:b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-commerce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Logistic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kankshik\Documents\Cybage_Resume_Format_Template_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Cybage_Resume_Format_Template_New</Template>
  <TotalTime>139</TotalTime>
  <Pages>3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Aakankshi</dc:creator>
  <cp:lastModifiedBy>Aakankshi</cp:lastModifiedBy>
  <cp:revision>12</cp:revision>
  <dcterms:created xsi:type="dcterms:W3CDTF">2017-06-13T11:51:00Z</dcterms:created>
  <dcterms:modified xsi:type="dcterms:W3CDTF">2018-04-02T11:12:00Z</dcterms:modified>
</cp:coreProperties>
</file>